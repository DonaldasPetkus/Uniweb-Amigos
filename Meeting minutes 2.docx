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1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660395" w:rsidP="005F58B2">
                <w:pPr>
                  <w:pStyle w:val="Details"/>
                </w:pPr>
                <w:r>
                  <w:t>January 31,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660395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2pm-2:30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660395" w:rsidP="005F58B2">
            <w:pPr>
              <w:pStyle w:val="Heading4"/>
            </w:pPr>
            <w:r>
              <w:t>Database dicussion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660395" w:rsidP="005052C5">
            <w:r>
              <w:t>We started to discuss how the database will need to be laid out to suit our web application.</w:t>
            </w:r>
            <w:r w:rsidR="00B164DA">
              <w:t xml:space="preserve"> We needed to </w:t>
            </w:r>
            <w:r w:rsidR="003B7FDD">
              <w:t xml:space="preserve">get </w:t>
            </w:r>
            <w:r w:rsidR="00B164DA">
              <w:t>sorted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3B7FDD" w:rsidP="00660395">
            <w:pPr>
              <w:ind w:left="0"/>
            </w:pPr>
            <w:r>
              <w:t>h</w:t>
            </w:r>
            <w:r w:rsidR="00B164DA">
              <w:t>ow the structure of the database should be structuring i</w:t>
            </w:r>
            <w:r>
              <w:t>t for both for adding users and also for them to be able to login.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660395" w:rsidP="00660395">
            <w:pPr>
              <w:ind w:left="0"/>
            </w:pPr>
            <w:r>
              <w:t xml:space="preserve">We </w:t>
            </w:r>
            <w:r w:rsidR="00BA4E99">
              <w:t>found a good structure for the database and worked how it needs to be designed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A4E99" w:rsidP="005052C5">
            <w:r>
              <w:t xml:space="preserve">Database design needs to be drawn out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A4E99" w:rsidP="005052C5">
            <w:proofErr w:type="spellStart"/>
            <w:r>
              <w:t>Lopel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A4E99" w:rsidP="005052C5">
            <w:r>
              <w:t>07/02/17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BA4E99" w:rsidP="005052C5">
            <w:r>
              <w:t xml:space="preserve">Database needs to be made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BA4E99" w:rsidP="005052C5">
            <w:r>
              <w:t>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BA4E99" w:rsidP="005052C5">
            <w:r>
              <w:t>14/02/17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660395" w:rsidP="00C9203B">
            <w:pPr>
              <w:pStyle w:val="Heading4"/>
            </w:pPr>
            <w:r>
              <w:t>2:30pm-2:50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660395" w:rsidP="00C9203B">
            <w:pPr>
              <w:pStyle w:val="Heading4"/>
            </w:pPr>
            <w:r>
              <w:t>web application dicussion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BA4E99" w:rsidP="00344FA0">
            <w:r>
              <w:t xml:space="preserve">We then started to discuss and make plans for what the site will look like </w:t>
            </w:r>
            <w:r w:rsidR="00EF5FE0">
              <w:t>and started to draw and look out designs for the site.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EF5FE0" w:rsidP="00344FA0">
            <w:r>
              <w:t>we started with just a block designs to begin with just to get an idea of what is needed for the designs.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F5FE0" w:rsidP="00344FA0">
            <w:r>
              <w:t>To have the designs laid out by next week to get a clearer understanding on what our design is going to look like.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553C78" w:rsidP="00344FA0">
            <w:r>
              <w:t>Block designs need to be created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553C78" w:rsidP="00344FA0">
            <w:r>
              <w:t>Donald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553C78" w:rsidP="00344FA0">
            <w:r>
              <w:t>7/02/17</w:t>
            </w:r>
            <w:bookmarkStart w:id="8" w:name="_GoBack"/>
            <w:bookmarkEnd w:id="8"/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1"/>
            <w:placeholder>
              <w:docPart w:val="EC0A02BF6FE64C12BCCB0EA3D0FBA7F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BF6F34E80E2D435CA6720F099FC8751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8B5A52CEB489412AA07F8294C5EAE1E1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lastRenderedPageBreak/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2138F0"/>
    <w:rsid w:val="002A6C92"/>
    <w:rsid w:val="00344FA0"/>
    <w:rsid w:val="003B7FDD"/>
    <w:rsid w:val="00417272"/>
    <w:rsid w:val="00423E89"/>
    <w:rsid w:val="00456620"/>
    <w:rsid w:val="00495E0E"/>
    <w:rsid w:val="005052C5"/>
    <w:rsid w:val="00531002"/>
    <w:rsid w:val="00553C78"/>
    <w:rsid w:val="005F58B2"/>
    <w:rsid w:val="00660395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DABF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EC0A02BF6FE64C12BCCB0EA3D0FBA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5EF5-DED9-4AF4-9885-342127BDB1A0}"/>
      </w:docPartPr>
      <w:docPartBody>
        <w:p w:rsidR="00A22E4C" w:rsidRDefault="007132BC">
          <w:pPr>
            <w:pStyle w:val="EC0A02BF6FE64C12BCCB0EA3D0FBA7FA"/>
          </w:pPr>
          <w:r>
            <w:t>[Time Allotted]</w:t>
          </w:r>
        </w:p>
      </w:docPartBody>
    </w:docPart>
    <w:docPart>
      <w:docPartPr>
        <w:name w:val="BF6F34E80E2D435CA6720F099FC8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E61B-2810-493C-A3CB-A145AE726F56}"/>
      </w:docPartPr>
      <w:docPartBody>
        <w:p w:rsidR="00A22E4C" w:rsidRDefault="007132BC">
          <w:pPr>
            <w:pStyle w:val="BF6F34E80E2D435CA6720F099FC87513"/>
          </w:pPr>
          <w:r>
            <w:t>[Topic]</w:t>
          </w:r>
        </w:p>
      </w:docPartBody>
    </w:docPart>
    <w:docPart>
      <w:docPartPr>
        <w:name w:val="8B5A52CEB489412AA07F8294C5EA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C8CA5-A974-49BB-9645-FDACA2F870AF}"/>
      </w:docPartPr>
      <w:docPartBody>
        <w:p w:rsidR="00A22E4C" w:rsidRDefault="007132BC">
          <w:pPr>
            <w:pStyle w:val="8B5A52CEB489412AA07F8294C5EAE1E1"/>
          </w:pPr>
          <w:r>
            <w:t>[Presenter]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1503D"/>
    <w:rsid w:val="00A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2</cp:revision>
  <cp:lastPrinted>2004-01-21T19:22:00Z</cp:lastPrinted>
  <dcterms:created xsi:type="dcterms:W3CDTF">2017-03-01T12:02:00Z</dcterms:created>
  <dcterms:modified xsi:type="dcterms:W3CDTF">2017-03-01T12:02:00Z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