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110" w:rsidRDefault="002A6C92" w:rsidP="00954110">
      <w:pPr>
        <w:pStyle w:val="Title"/>
      </w:pPr>
      <w:r>
        <w:t>Uniweb Amigos Meeting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527C890FECBB44C78913118A3EDA3F76"/>
            </w:placeholder>
            <w:date w:fullDate="2017-02-14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EA652C" w:rsidP="005F58B2">
                <w:pPr>
                  <w:pStyle w:val="Details"/>
                </w:pPr>
                <w:r>
                  <w:t>February 14,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2A6C92" w:rsidP="005F58B2">
            <w:pPr>
              <w:pStyle w:val="Details"/>
            </w:pPr>
            <w:r>
              <w:t>2pm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E43BAB" w:rsidP="005F58B2">
            <w:pPr>
              <w:pStyle w:val="Details"/>
            </w:pPr>
          </w:p>
        </w:tc>
      </w:tr>
      <w:tr w:rsidR="002A6C92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2A6C92" w:rsidRPr="00954110" w:rsidRDefault="002A6C92" w:rsidP="00954110">
            <w:pPr>
              <w:pStyle w:val="Heading1"/>
            </w:pPr>
          </w:p>
        </w:tc>
        <w:tc>
          <w:tcPr>
            <w:tcW w:w="2629" w:type="dxa"/>
            <w:shd w:val="clear" w:color="auto" w:fill="auto"/>
            <w:tcMar>
              <w:left w:w="0" w:type="dxa"/>
            </w:tcMar>
            <w:vAlign w:val="center"/>
          </w:tcPr>
          <w:p w:rsidR="002A6C92" w:rsidRDefault="002A6C92" w:rsidP="005F58B2">
            <w:pPr>
              <w:pStyle w:val="Details"/>
            </w:pPr>
          </w:p>
        </w:tc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2A6C92" w:rsidRDefault="002A6C92" w:rsidP="005F58B2">
            <w:pPr>
              <w:pStyle w:val="Details"/>
            </w:pP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2A6C92" w:rsidRDefault="002A6C92" w:rsidP="005F58B2">
            <w:pPr>
              <w:pStyle w:val="Details"/>
            </w:pP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5F58B2">
        <w:trPr>
          <w:trHeight w:val="360"/>
        </w:trPr>
        <w:tc>
          <w:tcPr>
            <w:tcW w:w="201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28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2A6C92" w:rsidP="005052C5">
            <w:r>
              <w:t xml:space="preserve">Donald </w:t>
            </w:r>
            <w:proofErr w:type="spellStart"/>
            <w:r>
              <w:t>Petkus</w:t>
            </w:r>
            <w:proofErr w:type="spellEnd"/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Opening meeting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 xml:space="preserve">Donald </w:t>
            </w:r>
            <w:proofErr w:type="spellStart"/>
            <w:r>
              <w:t>Petkus</w:t>
            </w:r>
            <w:proofErr w:type="spellEnd"/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Ben Witchell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Timekeeper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Ben Witchell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 xml:space="preserve">Lopel, </w:t>
            </w:r>
            <w:proofErr w:type="spellStart"/>
            <w:r>
              <w:t>Onye</w:t>
            </w:r>
            <w:proofErr w:type="spellEnd"/>
            <w:r>
              <w:t>, Steven, Ben, Donald, Martin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980F0E" w:rsidP="005F58B2">
            <w:pPr>
              <w:pStyle w:val="Heading4"/>
            </w:pPr>
            <w:bookmarkStart w:id="0" w:name="MinuteItems"/>
            <w:bookmarkStart w:id="1" w:name="MinuteTopic"/>
            <w:bookmarkStart w:id="2" w:name="MinuteTopicSection"/>
            <w:bookmarkEnd w:id="0"/>
            <w:bookmarkEnd w:id="1"/>
            <w:r>
              <w:t>2pm-2:15</w:t>
            </w:r>
            <w:r w:rsidR="00B67F95">
              <w:t>pm</w:t>
            </w:r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980F0E" w:rsidP="005F58B2">
            <w:pPr>
              <w:pStyle w:val="Heading4"/>
            </w:pPr>
            <w:r>
              <w:t>database desig</w:t>
            </w:r>
            <w:r w:rsidR="00EA652C">
              <w:t>n</w:t>
            </w: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:rsidR="0085168B" w:rsidRPr="00D8181B" w:rsidRDefault="00660395" w:rsidP="005F58B2">
            <w:pPr>
              <w:pStyle w:val="Details"/>
            </w:pPr>
            <w:r>
              <w:t>whole group</w:t>
            </w: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E71DBA" w:rsidRPr="00692553" w:rsidTr="00980F0E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980F0E" w:rsidP="005052C5">
            <w:r>
              <w:t>We</w:t>
            </w:r>
            <w:r w:rsidR="00EA652C">
              <w:t xml:space="preserve"> discussed the database diagrams that Lopel made to find a suitable way in which we could make the database.</w:t>
            </w:r>
          </w:p>
        </w:tc>
      </w:tr>
      <w:tr w:rsidR="0085168B" w:rsidRPr="00692553" w:rsidTr="00980F0E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980F0E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660395" w:rsidP="00660395">
            <w:pPr>
              <w:ind w:left="0"/>
            </w:pPr>
            <w:r>
              <w:t xml:space="preserve">We </w:t>
            </w:r>
            <w:r w:rsidR="00BA4E99">
              <w:t>found a good structure for the databas</w:t>
            </w:r>
            <w:r w:rsidR="00EA652C">
              <w:t>e and Ben started to begin work on getting the database designed.</w:t>
            </w:r>
          </w:p>
        </w:tc>
      </w:tr>
      <w:tr w:rsidR="00CB3760" w:rsidRPr="00692553" w:rsidTr="00980F0E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980F0E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980F0E">
        <w:trPr>
          <w:trHeight w:val="288"/>
        </w:trPr>
        <w:tc>
          <w:tcPr>
            <w:tcW w:w="5897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70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7" w:name="MinuteDeadline"/>
            <w:bookmarkEnd w:id="7"/>
            <w:r>
              <w:t>Deadline</w:t>
            </w:r>
          </w:p>
        </w:tc>
      </w:tr>
      <w:tr w:rsidR="0085168B" w:rsidRPr="00692553" w:rsidTr="00980F0E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706" w:type="dxa"/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467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980F0E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85168B" w:rsidRPr="00692553" w:rsidRDefault="00BA4E99" w:rsidP="005052C5">
            <w:r>
              <w:t xml:space="preserve">Database needs to be made 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85168B" w:rsidRPr="00692553" w:rsidRDefault="00BA4E99" w:rsidP="005052C5">
            <w:r>
              <w:t>Ben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85168B" w:rsidRPr="00692553" w:rsidRDefault="00BA4E99" w:rsidP="005052C5">
            <w:r>
              <w:t>14/02/17</w:t>
            </w:r>
          </w:p>
        </w:tc>
      </w:tr>
    </w:tbl>
    <w:p w:rsidR="00D8181B" w:rsidRDefault="00D8181B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980F0E" w:rsidP="00C9203B">
            <w:pPr>
              <w:pStyle w:val="Heading4"/>
            </w:pPr>
            <w:r>
              <w:t>2:15pm-2:30</w:t>
            </w:r>
            <w:r w:rsidR="00B67F95">
              <w:t>pm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660395" w:rsidP="00C9203B">
            <w:pPr>
              <w:pStyle w:val="Heading4"/>
            </w:pPr>
            <w:r>
              <w:t>web application dicussion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B67F95" w:rsidP="00C9203B">
            <w:pPr>
              <w:pStyle w:val="Details"/>
            </w:pPr>
            <w:r>
              <w:t xml:space="preserve">whole group 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EF5FE0">
        <w:trPr>
          <w:trHeight w:val="543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EA652C" w:rsidP="00344FA0">
            <w:r>
              <w:t>This week we discussed the and went over the designs that Donald had made, and come and got a better understanding for our website designs</w:t>
            </w:r>
            <w:r w:rsidR="00276B90">
              <w:t xml:space="preserve"> and to help build our wire frames.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276B90">
            <w:pPr>
              <w:ind w:left="0"/>
            </w:pP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1A1A25" w:rsidP="00344FA0">
            <w:r>
              <w:t>to build logos and the wire frames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  <w:bookmarkStart w:id="8" w:name="_GoBack"/>
            <w:bookmarkEnd w:id="8"/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1A1A25" w:rsidP="00344FA0">
            <w:r>
              <w:t>To build wire frame</w:t>
            </w:r>
            <w:r w:rsidR="006660E1">
              <w:t>s</w:t>
            </w:r>
            <w:r>
              <w:t xml:space="preserve"> and the logos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1A1A25" w:rsidP="00344FA0">
            <w:r>
              <w:t>Martin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1A1A25" w:rsidP="00344FA0">
            <w:r>
              <w:t>14</w:t>
            </w:r>
            <w:r w:rsidR="00553C78">
              <w:t>/02/17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sdt>
          <w:sdtPr>
            <w:alias w:val="Time"/>
            <w:tag w:val="Time"/>
            <w:id w:val="48425751"/>
            <w:placeholder>
              <w:docPart w:val="EC0A02BF6FE64C12BCCB0EA3D0FBA7FA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2"/>
            <w:placeholder>
              <w:docPart w:val="BF6F34E80E2D435CA6720F099FC87513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3"/>
            <w:placeholder>
              <w:docPart w:val="8B5A52CEB489412AA07F8294C5EAE1E1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sdt>
          <w:sdtPr>
            <w:alias w:val="Time"/>
            <w:tag w:val="Time"/>
            <w:id w:val="48425754"/>
            <w:placeholder>
              <w:docPart w:val="C670361B0C7A4FA783106CD06656512E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5"/>
            <w:placeholder>
              <w:docPart w:val="77D81DE68A884E8A96D7E28F1BA942CF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6"/>
            <w:placeholder>
              <w:docPart w:val="88D48E65D8484F9D824CEFBE54BE2E34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sdt>
          <w:sdtPr>
            <w:alias w:val="Time"/>
            <w:tag w:val="Time"/>
            <w:id w:val="48425757"/>
            <w:placeholder>
              <w:docPart w:val="EFE1BE66A0084FDA9E0DD19DC4ED0B43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8"/>
            <w:placeholder>
              <w:docPart w:val="FA0242BA6E5E425DB6A6B6BDE4C06144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9"/>
            <w:placeholder>
              <w:docPart w:val="51A794CD2C504B3EAB57987C05F007B4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bookmarkEnd w:id="2"/>
    </w:tbl>
    <w:p w:rsidR="00BB5323" w:rsidRDefault="00BB5323" w:rsidP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5F58B2">
        <w:trPr>
          <w:trHeight w:val="288"/>
        </w:trPr>
        <w:tc>
          <w:tcPr>
            <w:tcW w:w="192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Observers</w:t>
            </w:r>
          </w:p>
        </w:tc>
        <w:tc>
          <w:tcPr>
            <w:tcW w:w="8331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987202" w:rsidRPr="00692553" w:rsidRDefault="000E59A3" w:rsidP="00D621F4">
            <w:r>
              <w:t>Lecturer</w:t>
            </w:r>
          </w:p>
        </w:tc>
      </w:tr>
      <w:tr w:rsidR="00987202" w:rsidRPr="00692553" w:rsidTr="005F58B2">
        <w:trPr>
          <w:trHeight w:val="288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Resource persons</w:t>
            </w:r>
          </w:p>
        </w:tc>
        <w:tc>
          <w:tcPr>
            <w:tcW w:w="8331" w:type="dxa"/>
            <w:shd w:val="clear" w:color="auto" w:fill="auto"/>
            <w:vAlign w:val="center"/>
          </w:tcPr>
          <w:p w:rsidR="00987202" w:rsidRPr="00692553" w:rsidRDefault="000E59A3" w:rsidP="00D621F4">
            <w:r>
              <w:t>N/A</w:t>
            </w:r>
          </w:p>
        </w:tc>
      </w:tr>
      <w:tr w:rsidR="00987202" w:rsidRPr="00692553" w:rsidTr="005F58B2">
        <w:trPr>
          <w:trHeight w:val="288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331" w:type="dxa"/>
            <w:shd w:val="clear" w:color="auto" w:fill="auto"/>
            <w:vAlign w:val="center"/>
          </w:tcPr>
          <w:p w:rsidR="00987202" w:rsidRPr="00692553" w:rsidRDefault="000E59A3" w:rsidP="00D621F4">
            <w:r>
              <w:t>Lopel</w:t>
            </w:r>
          </w:p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92"/>
    <w:rsid w:val="000145A5"/>
    <w:rsid w:val="00043514"/>
    <w:rsid w:val="000E59A3"/>
    <w:rsid w:val="001A1A25"/>
    <w:rsid w:val="002138F0"/>
    <w:rsid w:val="00276B90"/>
    <w:rsid w:val="002A6C92"/>
    <w:rsid w:val="00344FA0"/>
    <w:rsid w:val="003B7FDD"/>
    <w:rsid w:val="00417272"/>
    <w:rsid w:val="00423E89"/>
    <w:rsid w:val="00456620"/>
    <w:rsid w:val="00495E0E"/>
    <w:rsid w:val="005052C5"/>
    <w:rsid w:val="00531002"/>
    <w:rsid w:val="00553C78"/>
    <w:rsid w:val="005F58B2"/>
    <w:rsid w:val="00660395"/>
    <w:rsid w:val="006660E1"/>
    <w:rsid w:val="00692553"/>
    <w:rsid w:val="007554A1"/>
    <w:rsid w:val="007C174F"/>
    <w:rsid w:val="0085168B"/>
    <w:rsid w:val="008B2336"/>
    <w:rsid w:val="008F49C0"/>
    <w:rsid w:val="00954110"/>
    <w:rsid w:val="00980F0E"/>
    <w:rsid w:val="00987202"/>
    <w:rsid w:val="00AE3851"/>
    <w:rsid w:val="00B164DA"/>
    <w:rsid w:val="00B67F95"/>
    <w:rsid w:val="00B84015"/>
    <w:rsid w:val="00BA4E99"/>
    <w:rsid w:val="00BB5323"/>
    <w:rsid w:val="00BF65DF"/>
    <w:rsid w:val="00C166AB"/>
    <w:rsid w:val="00CB3760"/>
    <w:rsid w:val="00CE6342"/>
    <w:rsid w:val="00D621F4"/>
    <w:rsid w:val="00D8181B"/>
    <w:rsid w:val="00E43BAB"/>
    <w:rsid w:val="00E4591C"/>
    <w:rsid w:val="00E60E43"/>
    <w:rsid w:val="00E71DBA"/>
    <w:rsid w:val="00EA2581"/>
    <w:rsid w:val="00EA652C"/>
    <w:rsid w:val="00EF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8DABF"/>
  <w15:docId w15:val="{67AF3F68-BFB4-499A-9E41-F78B44C6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witc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7C890FECBB44C78913118A3EDA3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A6CF9-A92A-432F-AA26-CA94C21D1E00}"/>
      </w:docPartPr>
      <w:docPartBody>
        <w:p w:rsidR="00A22E4C" w:rsidRDefault="007132BC">
          <w:pPr>
            <w:pStyle w:val="527C890FECBB44C78913118A3EDA3F76"/>
          </w:pPr>
          <w:r>
            <w:t>[Click to Select Date]</w:t>
          </w:r>
        </w:p>
      </w:docPartBody>
    </w:docPart>
    <w:docPart>
      <w:docPartPr>
        <w:name w:val="EC0A02BF6FE64C12BCCB0EA3D0FBA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95EF5-DED9-4AF4-9885-342127BDB1A0}"/>
      </w:docPartPr>
      <w:docPartBody>
        <w:p w:rsidR="00A22E4C" w:rsidRDefault="007132BC">
          <w:pPr>
            <w:pStyle w:val="EC0A02BF6FE64C12BCCB0EA3D0FBA7FA"/>
          </w:pPr>
          <w:r>
            <w:t>[Time Allotted]</w:t>
          </w:r>
        </w:p>
      </w:docPartBody>
    </w:docPart>
    <w:docPart>
      <w:docPartPr>
        <w:name w:val="BF6F34E80E2D435CA6720F099FC87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DE61B-2810-493C-A3CB-A145AE726F56}"/>
      </w:docPartPr>
      <w:docPartBody>
        <w:p w:rsidR="00A22E4C" w:rsidRDefault="007132BC">
          <w:pPr>
            <w:pStyle w:val="BF6F34E80E2D435CA6720F099FC87513"/>
          </w:pPr>
          <w:r>
            <w:t>[Topic]</w:t>
          </w:r>
        </w:p>
      </w:docPartBody>
    </w:docPart>
    <w:docPart>
      <w:docPartPr>
        <w:name w:val="8B5A52CEB489412AA07F8294C5EAE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C8CA5-A974-49BB-9645-FDACA2F870AF}"/>
      </w:docPartPr>
      <w:docPartBody>
        <w:p w:rsidR="00A22E4C" w:rsidRDefault="007132BC">
          <w:pPr>
            <w:pStyle w:val="8B5A52CEB489412AA07F8294C5EAE1E1"/>
          </w:pPr>
          <w:r>
            <w:t>[Presenter]</w:t>
          </w:r>
        </w:p>
      </w:docPartBody>
    </w:docPart>
    <w:docPart>
      <w:docPartPr>
        <w:name w:val="C670361B0C7A4FA783106CD066565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AB300-2500-43FD-84F2-87BB8C8C7274}"/>
      </w:docPartPr>
      <w:docPartBody>
        <w:p w:rsidR="00A22E4C" w:rsidRDefault="007132BC">
          <w:pPr>
            <w:pStyle w:val="C670361B0C7A4FA783106CD06656512E"/>
          </w:pPr>
          <w:r>
            <w:t>[Time Allotted]</w:t>
          </w:r>
        </w:p>
      </w:docPartBody>
    </w:docPart>
    <w:docPart>
      <w:docPartPr>
        <w:name w:val="77D81DE68A884E8A96D7E28F1BA94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F29AA-A1FF-42C4-A6E2-8B36E13F1D07}"/>
      </w:docPartPr>
      <w:docPartBody>
        <w:p w:rsidR="00A22E4C" w:rsidRDefault="007132BC">
          <w:pPr>
            <w:pStyle w:val="77D81DE68A884E8A96D7E28F1BA942CF"/>
          </w:pPr>
          <w:r>
            <w:t>[Topic]</w:t>
          </w:r>
        </w:p>
      </w:docPartBody>
    </w:docPart>
    <w:docPart>
      <w:docPartPr>
        <w:name w:val="88D48E65D8484F9D824CEFBE54BE2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3F0D2-BBD2-4E82-8BD1-5A169B1ED0A5}"/>
      </w:docPartPr>
      <w:docPartBody>
        <w:p w:rsidR="00A22E4C" w:rsidRDefault="007132BC">
          <w:pPr>
            <w:pStyle w:val="88D48E65D8484F9D824CEFBE54BE2E34"/>
          </w:pPr>
          <w:r>
            <w:t>[Presenter]</w:t>
          </w:r>
        </w:p>
      </w:docPartBody>
    </w:docPart>
    <w:docPart>
      <w:docPartPr>
        <w:name w:val="EFE1BE66A0084FDA9E0DD19DC4ED0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356DC-9FE2-48EF-A3E9-58B16916BD3C}"/>
      </w:docPartPr>
      <w:docPartBody>
        <w:p w:rsidR="00A22E4C" w:rsidRDefault="007132BC">
          <w:pPr>
            <w:pStyle w:val="EFE1BE66A0084FDA9E0DD19DC4ED0B43"/>
          </w:pPr>
          <w:r>
            <w:t>[Time Allotted]</w:t>
          </w:r>
        </w:p>
      </w:docPartBody>
    </w:docPart>
    <w:docPart>
      <w:docPartPr>
        <w:name w:val="FA0242BA6E5E425DB6A6B6BDE4C06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1F345-14F9-4D2B-9DE8-7EA363B592EF}"/>
      </w:docPartPr>
      <w:docPartBody>
        <w:p w:rsidR="00A22E4C" w:rsidRDefault="007132BC">
          <w:pPr>
            <w:pStyle w:val="FA0242BA6E5E425DB6A6B6BDE4C06144"/>
          </w:pPr>
          <w:r>
            <w:t>[Topic]</w:t>
          </w:r>
        </w:p>
      </w:docPartBody>
    </w:docPart>
    <w:docPart>
      <w:docPartPr>
        <w:name w:val="51A794CD2C504B3EAB57987C05F00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AF87B-3CF2-48B1-923E-D6DD528EDC5E}"/>
      </w:docPartPr>
      <w:docPartBody>
        <w:p w:rsidR="00A22E4C" w:rsidRDefault="007132BC">
          <w:pPr>
            <w:pStyle w:val="51A794CD2C504B3EAB57987C05F007B4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BC"/>
    <w:rsid w:val="00003812"/>
    <w:rsid w:val="007132BC"/>
    <w:rsid w:val="00A2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1000E3220E4104B6770220A89A89F9">
    <w:name w:val="6C1000E3220E4104B6770220A89A89F9"/>
  </w:style>
  <w:style w:type="paragraph" w:customStyle="1" w:styleId="527C890FECBB44C78913118A3EDA3F76">
    <w:name w:val="527C890FECBB44C78913118A3EDA3F76"/>
  </w:style>
  <w:style w:type="paragraph" w:customStyle="1" w:styleId="CCFBF7FA0EE342C9A7ABC84D7135B800">
    <w:name w:val="CCFBF7FA0EE342C9A7ABC84D7135B800"/>
  </w:style>
  <w:style w:type="paragraph" w:customStyle="1" w:styleId="39AF93D285CF41CFB11D0E526F28D024">
    <w:name w:val="39AF93D285CF41CFB11D0E526F28D024"/>
  </w:style>
  <w:style w:type="paragraph" w:customStyle="1" w:styleId="F4DCC8607BB349E5878386F26844E5C7">
    <w:name w:val="F4DCC8607BB349E5878386F26844E5C7"/>
  </w:style>
  <w:style w:type="paragraph" w:customStyle="1" w:styleId="A076D0F88DD843C681C1E85D55697817">
    <w:name w:val="A076D0F88DD843C681C1E85D55697817"/>
  </w:style>
  <w:style w:type="paragraph" w:customStyle="1" w:styleId="2824BE7551D7438AA5FABE44253DAA58">
    <w:name w:val="2824BE7551D7438AA5FABE44253DAA58"/>
  </w:style>
  <w:style w:type="paragraph" w:customStyle="1" w:styleId="DA0716506FFA4CADA61CFE42F18D10E1">
    <w:name w:val="DA0716506FFA4CADA61CFE42F18D10E1"/>
  </w:style>
  <w:style w:type="paragraph" w:customStyle="1" w:styleId="A0290B48AE8440CCB491A571D16DC03D">
    <w:name w:val="A0290B48AE8440CCB491A571D16DC03D"/>
  </w:style>
  <w:style w:type="paragraph" w:customStyle="1" w:styleId="519FCD675890460DB5CD28198EA92558">
    <w:name w:val="519FCD675890460DB5CD28198EA92558"/>
  </w:style>
  <w:style w:type="paragraph" w:customStyle="1" w:styleId="EC0A02BF6FE64C12BCCB0EA3D0FBA7FA">
    <w:name w:val="EC0A02BF6FE64C12BCCB0EA3D0FBA7FA"/>
  </w:style>
  <w:style w:type="paragraph" w:customStyle="1" w:styleId="BF6F34E80E2D435CA6720F099FC87513">
    <w:name w:val="BF6F34E80E2D435CA6720F099FC87513"/>
  </w:style>
  <w:style w:type="paragraph" w:customStyle="1" w:styleId="8B5A52CEB489412AA07F8294C5EAE1E1">
    <w:name w:val="8B5A52CEB489412AA07F8294C5EAE1E1"/>
  </w:style>
  <w:style w:type="paragraph" w:customStyle="1" w:styleId="C670361B0C7A4FA783106CD06656512E">
    <w:name w:val="C670361B0C7A4FA783106CD06656512E"/>
  </w:style>
  <w:style w:type="paragraph" w:customStyle="1" w:styleId="77D81DE68A884E8A96D7E28F1BA942CF">
    <w:name w:val="77D81DE68A884E8A96D7E28F1BA942CF"/>
  </w:style>
  <w:style w:type="paragraph" w:customStyle="1" w:styleId="88D48E65D8484F9D824CEFBE54BE2E34">
    <w:name w:val="88D48E65D8484F9D824CEFBE54BE2E34"/>
  </w:style>
  <w:style w:type="paragraph" w:customStyle="1" w:styleId="EFE1BE66A0084FDA9E0DD19DC4ED0B43">
    <w:name w:val="EFE1BE66A0084FDA9E0DD19DC4ED0B43"/>
  </w:style>
  <w:style w:type="paragraph" w:customStyle="1" w:styleId="FA0242BA6E5E425DB6A6B6BDE4C06144">
    <w:name w:val="FA0242BA6E5E425DB6A6B6BDE4C06144"/>
  </w:style>
  <w:style w:type="paragraph" w:customStyle="1" w:styleId="51A794CD2C504B3EAB57987C05F007B4">
    <w:name w:val="51A794CD2C504B3EAB57987C05F007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Ben Witchell</dc:creator>
  <cp:keywords/>
  <cp:lastModifiedBy>Ben Witchell</cp:lastModifiedBy>
  <cp:revision>3</cp:revision>
  <cp:lastPrinted>2004-01-21T19:22:00Z</cp:lastPrinted>
  <dcterms:created xsi:type="dcterms:W3CDTF">2017-03-01T12:55:00Z</dcterms:created>
  <dcterms:modified xsi:type="dcterms:W3CDTF">2017-03-01T12:55:00Z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