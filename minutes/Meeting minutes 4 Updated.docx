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2A6C92" w:rsidP="00954110">
      <w:pPr>
        <w:pStyle w:val="Title"/>
      </w:pPr>
      <w:r>
        <w:t>Uniweb Amigos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27C890FECBB44C78913118A3EDA3F76"/>
            </w:placeholder>
            <w:date w:fullDate="2017-02-2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B554A5" w:rsidP="005F58B2">
                <w:pPr>
                  <w:pStyle w:val="Details"/>
                </w:pPr>
                <w:r>
                  <w:t>February 21,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A6C92" w:rsidP="005F58B2">
            <w:pPr>
              <w:pStyle w:val="Details"/>
            </w:pPr>
            <w:r>
              <w:t>2pm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43BAB" w:rsidP="005F58B2">
            <w:pPr>
              <w:pStyle w:val="Details"/>
            </w:pPr>
          </w:p>
        </w:tc>
      </w:tr>
      <w:tr w:rsidR="002A6C92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2A6C92" w:rsidRPr="00954110" w:rsidRDefault="002A6C92" w:rsidP="00954110">
            <w:pPr>
              <w:pStyle w:val="Heading1"/>
            </w:pPr>
          </w:p>
        </w:tc>
        <w:tc>
          <w:tcPr>
            <w:tcW w:w="2629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2A6C92" w:rsidP="005052C5">
            <w:r>
              <w:t>Donald Petkus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Opening meeting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Donald Petkus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Lopel, Onye, Steven, Ben, Donald, Martin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337F6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2pm-2:30</w:t>
            </w:r>
            <w:r w:rsidR="00B67F95">
              <w:t>pm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5A4440" w:rsidP="005F58B2">
            <w:pPr>
              <w:pStyle w:val="Heading4"/>
            </w:pPr>
            <w:r>
              <w:t>Starting the homepage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660395" w:rsidP="005F58B2">
            <w:pPr>
              <w:pStyle w:val="Details"/>
            </w:pPr>
            <w:r>
              <w:t>whole group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980F0E" w:rsidP="00477C5E">
            <w:pPr>
              <w:ind w:left="0"/>
            </w:pPr>
            <w:r>
              <w:t>We</w:t>
            </w:r>
            <w:r w:rsidR="005A4440">
              <w:t xml:space="preserve"> discussed in the meeting the designing of the homepage within HTML.</w:t>
            </w:r>
          </w:p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5A4440" w:rsidP="00660395">
            <w:pPr>
              <w:ind w:left="0"/>
            </w:pPr>
            <w:r>
              <w:t>Ben and Steven to work on the HTML design for the home page.</w:t>
            </w:r>
          </w:p>
        </w:tc>
      </w:tr>
      <w:tr w:rsidR="00CB3760" w:rsidRPr="00692553" w:rsidTr="00980F0E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80F0E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5A4440" w:rsidP="00477C5E">
            <w:pPr>
              <w:ind w:left="0"/>
            </w:pPr>
            <w:r>
              <w:t xml:space="preserve">Homepage </w:t>
            </w:r>
            <w:r w:rsidR="00477C5E">
              <w:t>design needs to be made with bootstrap and HTML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477C5E" w:rsidP="00477C5E">
            <w:pPr>
              <w:ind w:left="0"/>
            </w:pPr>
            <w:r>
              <w:t>Ben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477C5E" w:rsidP="005052C5">
            <w:r>
              <w:t>21/02/17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477C5E" w:rsidP="005A4440">
            <w:pPr>
              <w:ind w:left="0"/>
            </w:pPr>
            <w:r>
              <w:t>Navigation bar needs to be made.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477C5E" w:rsidP="00477C5E">
            <w:pPr>
              <w:ind w:left="0"/>
            </w:pPr>
            <w:r>
              <w:t xml:space="preserve">Steven 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477C5E" w:rsidP="005052C5">
            <w:r>
              <w:t>21</w:t>
            </w:r>
            <w:r w:rsidR="00BA4E99">
              <w:t>/02/17</w:t>
            </w:r>
          </w:p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8337F6" w:rsidP="00C9203B">
            <w:pPr>
              <w:pStyle w:val="Heading4"/>
            </w:pPr>
            <w:r>
              <w:t>2:30pm-2:45</w:t>
            </w:r>
            <w:r w:rsidR="00B67F95">
              <w:t>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77C5E" w:rsidP="00C9203B">
            <w:pPr>
              <w:pStyle w:val="Heading4"/>
            </w:pPr>
            <w:r>
              <w:t>Testing to see if we are live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B67F95" w:rsidP="00C9203B">
            <w:pPr>
              <w:pStyle w:val="Details"/>
            </w:pPr>
            <w:r>
              <w:t xml:space="preserve">whole group 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EF5FE0">
        <w:trPr>
          <w:trHeight w:val="543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77C5E" w:rsidP="00344FA0">
            <w:r>
              <w:t>This week we discussed the testing of our website t</w:t>
            </w:r>
            <w:r w:rsidR="008337F6">
              <w:t>o see if it was working live and if the FTP was also working for our site.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276B90">
            <w:pPr>
              <w:ind w:left="0"/>
            </w:pP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337F6" w:rsidP="00344FA0">
            <w:r>
              <w:t>The conclusion was that we made Onye test the site to see if it was working live for us to be able to put our site on it.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1A1A25" w:rsidP="00344FA0">
            <w:r>
              <w:t>T</w:t>
            </w:r>
            <w:r w:rsidR="008337F6">
              <w:t>esting Website to see if its live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8337F6" w:rsidP="00344FA0">
            <w:r>
              <w:t>Onye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8337F6" w:rsidP="00344FA0">
            <w:r>
              <w:t>21</w:t>
            </w:r>
            <w:r w:rsidR="00553C78">
              <w:t>/02/17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1"/>
            <w:placeholder>
              <w:docPart w:val="EC0A02BF6FE64C12BCCB0EA3D0FBA7FA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2"/>
            <w:placeholder>
              <w:docPart w:val="BF6F34E80E2D435CA6720F099FC87513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3"/>
            <w:placeholder>
              <w:docPart w:val="8B5A52CEB489412AA07F8294C5EAE1E1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4"/>
            <w:placeholder>
              <w:docPart w:val="C670361B0C7A4FA783106CD06656512E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5"/>
            <w:placeholder>
              <w:docPart w:val="77D81DE68A884E8A96D7E28F1BA942CF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6"/>
            <w:placeholder>
              <w:docPart w:val="88D48E65D8484F9D824CEFBE54BE2E3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7"/>
            <w:placeholder>
              <w:docPart w:val="EFE1BE66A0084FDA9E0DD19DC4ED0B43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FA0242BA6E5E425DB6A6B6BDE4C06144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9"/>
            <w:placeholder>
              <w:docPart w:val="51A794CD2C504B3EAB57987C05F007B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2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0E59A3" w:rsidP="00D621F4">
            <w:r>
              <w:t>Lecturer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N/A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Lopel</w:t>
            </w:r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92"/>
    <w:rsid w:val="000145A5"/>
    <w:rsid w:val="00043514"/>
    <w:rsid w:val="000E59A3"/>
    <w:rsid w:val="001A1A25"/>
    <w:rsid w:val="002138F0"/>
    <w:rsid w:val="00276B90"/>
    <w:rsid w:val="002A6C92"/>
    <w:rsid w:val="00344FA0"/>
    <w:rsid w:val="003B7FDD"/>
    <w:rsid w:val="00417272"/>
    <w:rsid w:val="00423E89"/>
    <w:rsid w:val="00456620"/>
    <w:rsid w:val="00477C5E"/>
    <w:rsid w:val="00495E0E"/>
    <w:rsid w:val="005052C5"/>
    <w:rsid w:val="00531002"/>
    <w:rsid w:val="00553C78"/>
    <w:rsid w:val="005A4440"/>
    <w:rsid w:val="005F58B2"/>
    <w:rsid w:val="00660395"/>
    <w:rsid w:val="006660E1"/>
    <w:rsid w:val="00692553"/>
    <w:rsid w:val="007554A1"/>
    <w:rsid w:val="007C174F"/>
    <w:rsid w:val="008337F6"/>
    <w:rsid w:val="0085168B"/>
    <w:rsid w:val="008B2336"/>
    <w:rsid w:val="008F49C0"/>
    <w:rsid w:val="00954110"/>
    <w:rsid w:val="00980F0E"/>
    <w:rsid w:val="00987202"/>
    <w:rsid w:val="00AE3851"/>
    <w:rsid w:val="00B164DA"/>
    <w:rsid w:val="00B554A5"/>
    <w:rsid w:val="00B67F95"/>
    <w:rsid w:val="00B84015"/>
    <w:rsid w:val="00BA4E99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A652C"/>
    <w:rsid w:val="00E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FD5B8"/>
  <w15:docId w15:val="{67AF3F68-BFB4-499A-9E41-F78B44C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itc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7C890FECBB44C78913118A3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6CF9-A92A-432F-AA26-CA94C21D1E00}"/>
      </w:docPartPr>
      <w:docPartBody>
        <w:p w:rsidR="00A22E4C" w:rsidRDefault="007132BC">
          <w:pPr>
            <w:pStyle w:val="527C890FECBB44C78913118A3EDA3F76"/>
          </w:pPr>
          <w:r>
            <w:t>[Click to Select Date]</w:t>
          </w:r>
        </w:p>
      </w:docPartBody>
    </w:docPart>
    <w:docPart>
      <w:docPartPr>
        <w:name w:val="EC0A02BF6FE64C12BCCB0EA3D0FBA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95EF5-DED9-4AF4-9885-342127BDB1A0}"/>
      </w:docPartPr>
      <w:docPartBody>
        <w:p w:rsidR="00A22E4C" w:rsidRDefault="007132BC">
          <w:pPr>
            <w:pStyle w:val="EC0A02BF6FE64C12BCCB0EA3D0FBA7FA"/>
          </w:pPr>
          <w:r>
            <w:t>[Time Allotted]</w:t>
          </w:r>
        </w:p>
      </w:docPartBody>
    </w:docPart>
    <w:docPart>
      <w:docPartPr>
        <w:name w:val="BF6F34E80E2D435CA6720F099FC87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DE61B-2810-493C-A3CB-A145AE726F56}"/>
      </w:docPartPr>
      <w:docPartBody>
        <w:p w:rsidR="00A22E4C" w:rsidRDefault="007132BC">
          <w:pPr>
            <w:pStyle w:val="BF6F34E80E2D435CA6720F099FC87513"/>
          </w:pPr>
          <w:r>
            <w:t>[Topic]</w:t>
          </w:r>
        </w:p>
      </w:docPartBody>
    </w:docPart>
    <w:docPart>
      <w:docPartPr>
        <w:name w:val="8B5A52CEB489412AA07F8294C5EA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C8CA5-A974-49BB-9645-FDACA2F870AF}"/>
      </w:docPartPr>
      <w:docPartBody>
        <w:p w:rsidR="00A22E4C" w:rsidRDefault="007132BC">
          <w:pPr>
            <w:pStyle w:val="8B5A52CEB489412AA07F8294C5EAE1E1"/>
          </w:pPr>
          <w:r>
            <w:t>[Presenter]</w:t>
          </w:r>
        </w:p>
      </w:docPartBody>
    </w:docPart>
    <w:docPart>
      <w:docPartPr>
        <w:name w:val="C670361B0C7A4FA783106CD06656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AB300-2500-43FD-84F2-87BB8C8C7274}"/>
      </w:docPartPr>
      <w:docPartBody>
        <w:p w:rsidR="00A22E4C" w:rsidRDefault="007132BC">
          <w:pPr>
            <w:pStyle w:val="C670361B0C7A4FA783106CD06656512E"/>
          </w:pPr>
          <w:r>
            <w:t>[Time Allotted]</w:t>
          </w:r>
        </w:p>
      </w:docPartBody>
    </w:docPart>
    <w:docPart>
      <w:docPartPr>
        <w:name w:val="77D81DE68A884E8A96D7E28F1BA94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F29AA-A1FF-42C4-A6E2-8B36E13F1D07}"/>
      </w:docPartPr>
      <w:docPartBody>
        <w:p w:rsidR="00A22E4C" w:rsidRDefault="007132BC">
          <w:pPr>
            <w:pStyle w:val="77D81DE68A884E8A96D7E28F1BA942CF"/>
          </w:pPr>
          <w:r>
            <w:t>[Topic]</w:t>
          </w:r>
        </w:p>
      </w:docPartBody>
    </w:docPart>
    <w:docPart>
      <w:docPartPr>
        <w:name w:val="88D48E65D8484F9D824CEFBE54BE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3F0D2-BBD2-4E82-8BD1-5A169B1ED0A5}"/>
      </w:docPartPr>
      <w:docPartBody>
        <w:p w:rsidR="00A22E4C" w:rsidRDefault="007132BC">
          <w:pPr>
            <w:pStyle w:val="88D48E65D8484F9D824CEFBE54BE2E34"/>
          </w:pPr>
          <w:r>
            <w:t>[Presenter]</w:t>
          </w:r>
        </w:p>
      </w:docPartBody>
    </w:docPart>
    <w:docPart>
      <w:docPartPr>
        <w:name w:val="EFE1BE66A0084FDA9E0DD19DC4ED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356DC-9FE2-48EF-A3E9-58B16916BD3C}"/>
      </w:docPartPr>
      <w:docPartBody>
        <w:p w:rsidR="00A22E4C" w:rsidRDefault="007132BC">
          <w:pPr>
            <w:pStyle w:val="EFE1BE66A0084FDA9E0DD19DC4ED0B43"/>
          </w:pPr>
          <w:r>
            <w:t>[Time Allotted]</w:t>
          </w:r>
        </w:p>
      </w:docPartBody>
    </w:docPart>
    <w:docPart>
      <w:docPartPr>
        <w:name w:val="FA0242BA6E5E425DB6A6B6BDE4C0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F345-14F9-4D2B-9DE8-7EA363B592EF}"/>
      </w:docPartPr>
      <w:docPartBody>
        <w:p w:rsidR="00A22E4C" w:rsidRDefault="007132BC">
          <w:pPr>
            <w:pStyle w:val="FA0242BA6E5E425DB6A6B6BDE4C06144"/>
          </w:pPr>
          <w:r>
            <w:t>[Topic]</w:t>
          </w:r>
        </w:p>
      </w:docPartBody>
    </w:docPart>
    <w:docPart>
      <w:docPartPr>
        <w:name w:val="51A794CD2C504B3EAB57987C05F00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F87B-3CF2-48B1-923E-D6DD528EDC5E}"/>
      </w:docPartPr>
      <w:docPartBody>
        <w:p w:rsidR="00A22E4C" w:rsidRDefault="007132BC">
          <w:pPr>
            <w:pStyle w:val="51A794CD2C504B3EAB57987C05F007B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C"/>
    <w:rsid w:val="007132BC"/>
    <w:rsid w:val="00A22E4C"/>
    <w:rsid w:val="00BE1246"/>
    <w:rsid w:val="00E6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1000E3220E4104B6770220A89A89F9">
    <w:name w:val="6C1000E3220E4104B6770220A89A89F9"/>
  </w:style>
  <w:style w:type="paragraph" w:customStyle="1" w:styleId="527C890FECBB44C78913118A3EDA3F76">
    <w:name w:val="527C890FECBB44C78913118A3EDA3F76"/>
  </w:style>
  <w:style w:type="paragraph" w:customStyle="1" w:styleId="CCFBF7FA0EE342C9A7ABC84D7135B800">
    <w:name w:val="CCFBF7FA0EE342C9A7ABC84D7135B800"/>
  </w:style>
  <w:style w:type="paragraph" w:customStyle="1" w:styleId="39AF93D285CF41CFB11D0E526F28D024">
    <w:name w:val="39AF93D285CF41CFB11D0E526F28D024"/>
  </w:style>
  <w:style w:type="paragraph" w:customStyle="1" w:styleId="F4DCC8607BB349E5878386F26844E5C7">
    <w:name w:val="F4DCC8607BB349E5878386F26844E5C7"/>
  </w:style>
  <w:style w:type="paragraph" w:customStyle="1" w:styleId="A076D0F88DD843C681C1E85D55697817">
    <w:name w:val="A076D0F88DD843C681C1E85D55697817"/>
  </w:style>
  <w:style w:type="paragraph" w:customStyle="1" w:styleId="2824BE7551D7438AA5FABE44253DAA58">
    <w:name w:val="2824BE7551D7438AA5FABE44253DAA58"/>
  </w:style>
  <w:style w:type="paragraph" w:customStyle="1" w:styleId="DA0716506FFA4CADA61CFE42F18D10E1">
    <w:name w:val="DA0716506FFA4CADA61CFE42F18D10E1"/>
  </w:style>
  <w:style w:type="paragraph" w:customStyle="1" w:styleId="A0290B48AE8440CCB491A571D16DC03D">
    <w:name w:val="A0290B48AE8440CCB491A571D16DC03D"/>
  </w:style>
  <w:style w:type="paragraph" w:customStyle="1" w:styleId="519FCD675890460DB5CD28198EA92558">
    <w:name w:val="519FCD675890460DB5CD28198EA92558"/>
  </w:style>
  <w:style w:type="paragraph" w:customStyle="1" w:styleId="EC0A02BF6FE64C12BCCB0EA3D0FBA7FA">
    <w:name w:val="EC0A02BF6FE64C12BCCB0EA3D0FBA7FA"/>
  </w:style>
  <w:style w:type="paragraph" w:customStyle="1" w:styleId="BF6F34E80E2D435CA6720F099FC87513">
    <w:name w:val="BF6F34E80E2D435CA6720F099FC87513"/>
  </w:style>
  <w:style w:type="paragraph" w:customStyle="1" w:styleId="8B5A52CEB489412AA07F8294C5EAE1E1">
    <w:name w:val="8B5A52CEB489412AA07F8294C5EAE1E1"/>
  </w:style>
  <w:style w:type="paragraph" w:customStyle="1" w:styleId="C670361B0C7A4FA783106CD06656512E">
    <w:name w:val="C670361B0C7A4FA783106CD06656512E"/>
  </w:style>
  <w:style w:type="paragraph" w:customStyle="1" w:styleId="77D81DE68A884E8A96D7E28F1BA942CF">
    <w:name w:val="77D81DE68A884E8A96D7E28F1BA942CF"/>
  </w:style>
  <w:style w:type="paragraph" w:customStyle="1" w:styleId="88D48E65D8484F9D824CEFBE54BE2E34">
    <w:name w:val="88D48E65D8484F9D824CEFBE54BE2E34"/>
  </w:style>
  <w:style w:type="paragraph" w:customStyle="1" w:styleId="EFE1BE66A0084FDA9E0DD19DC4ED0B43">
    <w:name w:val="EFE1BE66A0084FDA9E0DD19DC4ED0B43"/>
  </w:style>
  <w:style w:type="paragraph" w:customStyle="1" w:styleId="FA0242BA6E5E425DB6A6B6BDE4C06144">
    <w:name w:val="FA0242BA6E5E425DB6A6B6BDE4C06144"/>
  </w:style>
  <w:style w:type="paragraph" w:customStyle="1" w:styleId="51A794CD2C504B3EAB57987C05F007B4">
    <w:name w:val="51A794CD2C504B3EAB57987C05F00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Ben Witchell</dc:creator>
  <cp:keywords/>
  <cp:lastModifiedBy>Ben Witchell</cp:lastModifiedBy>
  <cp:revision>3</cp:revision>
  <cp:lastPrinted>2004-01-21T19:22:00Z</cp:lastPrinted>
  <dcterms:created xsi:type="dcterms:W3CDTF">2017-03-01T13:20:00Z</dcterms:created>
  <dcterms:modified xsi:type="dcterms:W3CDTF">2017-03-24T13:23:00Z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