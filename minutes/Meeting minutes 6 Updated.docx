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10" w:rsidRDefault="002A6C92" w:rsidP="00954110">
      <w:pPr>
        <w:pStyle w:val="Title"/>
      </w:pPr>
      <w:r>
        <w:t>Uniweb Amigos 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527C890FECBB44C78913118A3EDA3F76"/>
            </w:placeholder>
            <w:date w:fullDate="2017-03-07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040907" w:rsidP="005F58B2">
                <w:pPr>
                  <w:pStyle w:val="Details"/>
                </w:pPr>
                <w:r>
                  <w:t>March 7,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2A6C92" w:rsidP="005F58B2">
            <w:pPr>
              <w:pStyle w:val="Details"/>
            </w:pPr>
            <w:r>
              <w:t>2pm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E43BAB" w:rsidP="005F58B2">
            <w:pPr>
              <w:pStyle w:val="Details"/>
            </w:pPr>
          </w:p>
        </w:tc>
      </w:tr>
      <w:tr w:rsidR="002A6C92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2A6C92" w:rsidRPr="00954110" w:rsidRDefault="002A6C92" w:rsidP="00954110">
            <w:pPr>
              <w:pStyle w:val="Heading1"/>
            </w:pPr>
          </w:p>
        </w:tc>
        <w:tc>
          <w:tcPr>
            <w:tcW w:w="2629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5F58B2">
        <w:trPr>
          <w:trHeight w:val="360"/>
        </w:trPr>
        <w:tc>
          <w:tcPr>
            <w:tcW w:w="201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28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2A6C92" w:rsidP="005052C5">
            <w:r>
              <w:t xml:space="preserve">Donald </w:t>
            </w:r>
            <w:proofErr w:type="spellStart"/>
            <w:r>
              <w:t>Petkus</w:t>
            </w:r>
            <w:proofErr w:type="spellEnd"/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Opening meeting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 xml:space="preserve">Donald </w:t>
            </w:r>
            <w:proofErr w:type="spellStart"/>
            <w:r>
              <w:t>Petkus</w:t>
            </w:r>
            <w:proofErr w:type="spellEnd"/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proofErr w:type="spellStart"/>
            <w:r>
              <w:t>Lopel</w:t>
            </w:r>
            <w:proofErr w:type="spellEnd"/>
            <w:r>
              <w:t xml:space="preserve">, </w:t>
            </w:r>
            <w:proofErr w:type="spellStart"/>
            <w:r>
              <w:t>Onye</w:t>
            </w:r>
            <w:proofErr w:type="spellEnd"/>
            <w:r>
              <w:t>, Steven, Ben, Donald, Martin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4C75BE" w:rsidP="005F58B2">
            <w:pPr>
              <w:pStyle w:val="Heading4"/>
            </w:pPr>
            <w:bookmarkStart w:id="0" w:name="MinuteItems"/>
            <w:bookmarkStart w:id="1" w:name="MinuteTopic"/>
            <w:bookmarkStart w:id="2" w:name="MinuteTopicSection"/>
            <w:bookmarkEnd w:id="0"/>
            <w:bookmarkEnd w:id="1"/>
            <w:r>
              <w:t>2pm-2:15</w:t>
            </w:r>
            <w:r w:rsidR="00B67F95">
              <w:t>pm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040907" w:rsidP="005F58B2">
            <w:pPr>
              <w:pStyle w:val="Heading4"/>
            </w:pPr>
            <w:r>
              <w:t xml:space="preserve">discussed using plan b for site and went ahead 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660395" w:rsidP="005F58B2">
            <w:pPr>
              <w:pStyle w:val="Details"/>
            </w:pPr>
            <w:r>
              <w:t>whole group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980F0E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040907" w:rsidP="00477C5E">
            <w:pPr>
              <w:ind w:left="0"/>
            </w:pPr>
            <w:r>
              <w:t>We discussed doing the site differently and decided to go ahead with the plan</w:t>
            </w:r>
          </w:p>
        </w:tc>
      </w:tr>
      <w:tr w:rsidR="0085168B" w:rsidRPr="00692553" w:rsidTr="00980F0E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980F0E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040907" w:rsidP="00660395">
            <w:pPr>
              <w:ind w:left="0"/>
            </w:pPr>
            <w:r>
              <w:t>Started to work on the new site</w:t>
            </w:r>
          </w:p>
        </w:tc>
      </w:tr>
      <w:tr w:rsidR="00CB3760" w:rsidRPr="00692553" w:rsidTr="00980F0E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980F0E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980F0E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980F0E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9F139D" w:rsidP="00477C5E">
            <w:pPr>
              <w:ind w:left="0"/>
            </w:pPr>
            <w:r>
              <w:t>Start work on the student page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040907" w:rsidP="00477C5E">
            <w:pPr>
              <w:ind w:left="0"/>
            </w:pPr>
            <w:r>
              <w:t xml:space="preserve">Donald 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040907" w:rsidP="005052C5">
            <w:r>
              <w:t>21</w:t>
            </w:r>
            <w:r w:rsidR="009F139D">
              <w:t>/03</w:t>
            </w:r>
            <w:r w:rsidR="00477C5E">
              <w:t>/17</w:t>
            </w:r>
          </w:p>
        </w:tc>
      </w:tr>
      <w:tr w:rsidR="0085168B" w:rsidRPr="00692553" w:rsidTr="00980F0E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85168B" w:rsidP="005A4440">
            <w:pPr>
              <w:ind w:left="0"/>
            </w:pP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85168B" w:rsidP="00477C5E">
            <w:pPr>
              <w:ind w:left="0"/>
            </w:pP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4C75BE" w:rsidP="00C9203B">
            <w:pPr>
              <w:pStyle w:val="Heading4"/>
            </w:pPr>
            <w:r>
              <w:t>2:15pm-2:30</w:t>
            </w:r>
            <w:r w:rsidR="00B67F95">
              <w:t>pm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9F139D" w:rsidP="00C9203B">
            <w:pPr>
              <w:pStyle w:val="Heading4"/>
            </w:pPr>
            <w:r>
              <w:t>tESTING THE MAKING A USER PAGE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B67F95" w:rsidP="00C9203B">
            <w:pPr>
              <w:pStyle w:val="Details"/>
            </w:pPr>
            <w:r>
              <w:t xml:space="preserve">whole group 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EF5FE0">
        <w:trPr>
          <w:trHeight w:val="543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77C5E" w:rsidP="00344FA0">
            <w:r>
              <w:t>This week we discussed the testing of our</w:t>
            </w:r>
            <w:r w:rsidR="009F139D">
              <w:t xml:space="preserve"> websites making a user page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276B90">
            <w:pPr>
              <w:ind w:left="0"/>
            </w:pP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8337F6" w:rsidP="00344FA0">
            <w:r>
              <w:t>The conclusion was that we made Onye test the site to se</w:t>
            </w:r>
            <w:r w:rsidR="009F139D">
              <w:t>e if it was working and users are added to the database</w:t>
            </w:r>
            <w:r>
              <w:t xml:space="preserve"> for us to be able to put our site on it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1A1A25" w:rsidP="00344FA0">
            <w:r>
              <w:t>T</w:t>
            </w:r>
            <w:r w:rsidR="008337F6">
              <w:t>esting Website to see if its live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8337F6" w:rsidP="00344FA0">
            <w:proofErr w:type="spellStart"/>
            <w:r>
              <w:t>Onye</w:t>
            </w:r>
            <w:proofErr w:type="spellEnd"/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040907" w:rsidP="00344FA0">
            <w:r>
              <w:t>14</w:t>
            </w:r>
            <w:r w:rsidR="009F139D">
              <w:t>/03</w:t>
            </w:r>
            <w:r w:rsidR="00553C78">
              <w:t>/17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F58B2" w:rsidP="00C9203B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F58B2" w:rsidP="00C9203B">
            <w:pPr>
              <w:pStyle w:val="Heading4"/>
            </w:pP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5F58B2" w:rsidP="00C9203B">
            <w:pPr>
              <w:pStyle w:val="Details"/>
            </w:pPr>
            <w:bookmarkStart w:id="8" w:name="_GoBack"/>
            <w:bookmarkEnd w:id="8"/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040907">
            <w:pPr>
              <w:ind w:left="0"/>
            </w:pP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lastRenderedPageBreak/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040907">
            <w:pPr>
              <w:ind w:left="0"/>
            </w:pP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040907">
            <w:pPr>
              <w:ind w:left="0"/>
            </w:pP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040907">
            <w:pPr>
              <w:ind w:left="0"/>
            </w:pPr>
          </w:p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4"/>
            <w:placeholder>
              <w:docPart w:val="C670361B0C7A4FA783106CD06656512E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5"/>
            <w:placeholder>
              <w:docPart w:val="77D81DE68A884E8A96D7E28F1BA942CF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6"/>
            <w:placeholder>
              <w:docPart w:val="88D48E65D8484F9D824CEFBE54BE2E3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7"/>
            <w:placeholder>
              <w:docPart w:val="EFE1BE66A0084FDA9E0DD19DC4ED0B43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8"/>
            <w:placeholder>
              <w:docPart w:val="FA0242BA6E5E425DB6A6B6BDE4C06144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9"/>
            <w:placeholder>
              <w:docPart w:val="51A794CD2C504B3EAB57987C05F007B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bookmarkEnd w:id="2"/>
    </w:tbl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5F58B2">
        <w:trPr>
          <w:trHeight w:val="288"/>
        </w:trPr>
        <w:tc>
          <w:tcPr>
            <w:tcW w:w="192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Observers</w:t>
            </w:r>
          </w:p>
        </w:tc>
        <w:tc>
          <w:tcPr>
            <w:tcW w:w="8331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987202" w:rsidRPr="00692553" w:rsidRDefault="000E59A3" w:rsidP="00D621F4">
            <w:r>
              <w:t>Lecturer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Resource persons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N/A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Lopel</w:t>
            </w:r>
          </w:p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92"/>
    <w:rsid w:val="000145A5"/>
    <w:rsid w:val="00040907"/>
    <w:rsid w:val="00043514"/>
    <w:rsid w:val="000E59A3"/>
    <w:rsid w:val="001A1A25"/>
    <w:rsid w:val="002138F0"/>
    <w:rsid w:val="00276B90"/>
    <w:rsid w:val="002A6C92"/>
    <w:rsid w:val="00316778"/>
    <w:rsid w:val="00344FA0"/>
    <w:rsid w:val="003B7FDD"/>
    <w:rsid w:val="00417272"/>
    <w:rsid w:val="00423E89"/>
    <w:rsid w:val="00456620"/>
    <w:rsid w:val="00477C5E"/>
    <w:rsid w:val="00495E0E"/>
    <w:rsid w:val="004C75BE"/>
    <w:rsid w:val="005052C5"/>
    <w:rsid w:val="00531002"/>
    <w:rsid w:val="00553C78"/>
    <w:rsid w:val="005A4440"/>
    <w:rsid w:val="005F58B2"/>
    <w:rsid w:val="00660395"/>
    <w:rsid w:val="006660E1"/>
    <w:rsid w:val="00692553"/>
    <w:rsid w:val="007554A1"/>
    <w:rsid w:val="007C174F"/>
    <w:rsid w:val="008337F6"/>
    <w:rsid w:val="0085168B"/>
    <w:rsid w:val="008B2336"/>
    <w:rsid w:val="008F49C0"/>
    <w:rsid w:val="00954110"/>
    <w:rsid w:val="00980F0E"/>
    <w:rsid w:val="00987202"/>
    <w:rsid w:val="00996BC4"/>
    <w:rsid w:val="009F139D"/>
    <w:rsid w:val="00AE3851"/>
    <w:rsid w:val="00B164DA"/>
    <w:rsid w:val="00B67F95"/>
    <w:rsid w:val="00B84015"/>
    <w:rsid w:val="00BA4E99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EA652C"/>
    <w:rsid w:val="00EF5FE0"/>
    <w:rsid w:val="00F0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86C"/>
  <w15:docId w15:val="{67AF3F68-BFB4-499A-9E41-F78B44C6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itc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7C890FECBB44C78913118A3EDA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A6CF9-A92A-432F-AA26-CA94C21D1E00}"/>
      </w:docPartPr>
      <w:docPartBody>
        <w:p w:rsidR="00A22E4C" w:rsidRDefault="007132BC">
          <w:pPr>
            <w:pStyle w:val="527C890FECBB44C78913118A3EDA3F76"/>
          </w:pPr>
          <w:r>
            <w:t>[Click to Select Date]</w:t>
          </w:r>
        </w:p>
      </w:docPartBody>
    </w:docPart>
    <w:docPart>
      <w:docPartPr>
        <w:name w:val="C670361B0C7A4FA783106CD066565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AB300-2500-43FD-84F2-87BB8C8C7274}"/>
      </w:docPartPr>
      <w:docPartBody>
        <w:p w:rsidR="00A22E4C" w:rsidRDefault="007132BC">
          <w:pPr>
            <w:pStyle w:val="C670361B0C7A4FA783106CD06656512E"/>
          </w:pPr>
          <w:r>
            <w:t>[Time Allotted]</w:t>
          </w:r>
        </w:p>
      </w:docPartBody>
    </w:docPart>
    <w:docPart>
      <w:docPartPr>
        <w:name w:val="77D81DE68A884E8A96D7E28F1BA94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F29AA-A1FF-42C4-A6E2-8B36E13F1D07}"/>
      </w:docPartPr>
      <w:docPartBody>
        <w:p w:rsidR="00A22E4C" w:rsidRDefault="007132BC">
          <w:pPr>
            <w:pStyle w:val="77D81DE68A884E8A96D7E28F1BA942CF"/>
          </w:pPr>
          <w:r>
            <w:t>[Topic]</w:t>
          </w:r>
        </w:p>
      </w:docPartBody>
    </w:docPart>
    <w:docPart>
      <w:docPartPr>
        <w:name w:val="88D48E65D8484F9D824CEFBE54BE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3F0D2-BBD2-4E82-8BD1-5A169B1ED0A5}"/>
      </w:docPartPr>
      <w:docPartBody>
        <w:p w:rsidR="00A22E4C" w:rsidRDefault="007132BC">
          <w:pPr>
            <w:pStyle w:val="88D48E65D8484F9D824CEFBE54BE2E34"/>
          </w:pPr>
          <w:r>
            <w:t>[Presenter]</w:t>
          </w:r>
        </w:p>
      </w:docPartBody>
    </w:docPart>
    <w:docPart>
      <w:docPartPr>
        <w:name w:val="EFE1BE66A0084FDA9E0DD19DC4ED0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356DC-9FE2-48EF-A3E9-58B16916BD3C}"/>
      </w:docPartPr>
      <w:docPartBody>
        <w:p w:rsidR="00A22E4C" w:rsidRDefault="007132BC">
          <w:pPr>
            <w:pStyle w:val="EFE1BE66A0084FDA9E0DD19DC4ED0B43"/>
          </w:pPr>
          <w:r>
            <w:t>[Time Allotted]</w:t>
          </w:r>
        </w:p>
      </w:docPartBody>
    </w:docPart>
    <w:docPart>
      <w:docPartPr>
        <w:name w:val="FA0242BA6E5E425DB6A6B6BDE4C06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F345-14F9-4D2B-9DE8-7EA363B592EF}"/>
      </w:docPartPr>
      <w:docPartBody>
        <w:p w:rsidR="00A22E4C" w:rsidRDefault="007132BC">
          <w:pPr>
            <w:pStyle w:val="FA0242BA6E5E425DB6A6B6BDE4C06144"/>
          </w:pPr>
          <w:r>
            <w:t>[Topic]</w:t>
          </w:r>
        </w:p>
      </w:docPartBody>
    </w:docPart>
    <w:docPart>
      <w:docPartPr>
        <w:name w:val="51A794CD2C504B3EAB57987C05F00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AF87B-3CF2-48B1-923E-D6DD528EDC5E}"/>
      </w:docPartPr>
      <w:docPartBody>
        <w:p w:rsidR="00A22E4C" w:rsidRDefault="007132BC">
          <w:pPr>
            <w:pStyle w:val="51A794CD2C504B3EAB57987C05F007B4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BC"/>
    <w:rsid w:val="007132BC"/>
    <w:rsid w:val="00A22E4C"/>
    <w:rsid w:val="00B101B2"/>
    <w:rsid w:val="00BE1246"/>
    <w:rsid w:val="00C8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1000E3220E4104B6770220A89A89F9">
    <w:name w:val="6C1000E3220E4104B6770220A89A89F9"/>
  </w:style>
  <w:style w:type="paragraph" w:customStyle="1" w:styleId="527C890FECBB44C78913118A3EDA3F76">
    <w:name w:val="527C890FECBB44C78913118A3EDA3F76"/>
  </w:style>
  <w:style w:type="paragraph" w:customStyle="1" w:styleId="CCFBF7FA0EE342C9A7ABC84D7135B800">
    <w:name w:val="CCFBF7FA0EE342C9A7ABC84D7135B800"/>
  </w:style>
  <w:style w:type="paragraph" w:customStyle="1" w:styleId="39AF93D285CF41CFB11D0E526F28D024">
    <w:name w:val="39AF93D285CF41CFB11D0E526F28D024"/>
  </w:style>
  <w:style w:type="paragraph" w:customStyle="1" w:styleId="F4DCC8607BB349E5878386F26844E5C7">
    <w:name w:val="F4DCC8607BB349E5878386F26844E5C7"/>
  </w:style>
  <w:style w:type="paragraph" w:customStyle="1" w:styleId="A076D0F88DD843C681C1E85D55697817">
    <w:name w:val="A076D0F88DD843C681C1E85D55697817"/>
  </w:style>
  <w:style w:type="paragraph" w:customStyle="1" w:styleId="2824BE7551D7438AA5FABE44253DAA58">
    <w:name w:val="2824BE7551D7438AA5FABE44253DAA58"/>
  </w:style>
  <w:style w:type="paragraph" w:customStyle="1" w:styleId="DA0716506FFA4CADA61CFE42F18D10E1">
    <w:name w:val="DA0716506FFA4CADA61CFE42F18D10E1"/>
  </w:style>
  <w:style w:type="paragraph" w:customStyle="1" w:styleId="A0290B48AE8440CCB491A571D16DC03D">
    <w:name w:val="A0290B48AE8440CCB491A571D16DC03D"/>
  </w:style>
  <w:style w:type="paragraph" w:customStyle="1" w:styleId="519FCD675890460DB5CD28198EA92558">
    <w:name w:val="519FCD675890460DB5CD28198EA92558"/>
  </w:style>
  <w:style w:type="paragraph" w:customStyle="1" w:styleId="EC0A02BF6FE64C12BCCB0EA3D0FBA7FA">
    <w:name w:val="EC0A02BF6FE64C12BCCB0EA3D0FBA7FA"/>
  </w:style>
  <w:style w:type="paragraph" w:customStyle="1" w:styleId="BF6F34E80E2D435CA6720F099FC87513">
    <w:name w:val="BF6F34E80E2D435CA6720F099FC87513"/>
  </w:style>
  <w:style w:type="paragraph" w:customStyle="1" w:styleId="8B5A52CEB489412AA07F8294C5EAE1E1">
    <w:name w:val="8B5A52CEB489412AA07F8294C5EAE1E1"/>
  </w:style>
  <w:style w:type="paragraph" w:customStyle="1" w:styleId="C670361B0C7A4FA783106CD06656512E">
    <w:name w:val="C670361B0C7A4FA783106CD06656512E"/>
  </w:style>
  <w:style w:type="paragraph" w:customStyle="1" w:styleId="77D81DE68A884E8A96D7E28F1BA942CF">
    <w:name w:val="77D81DE68A884E8A96D7E28F1BA942CF"/>
  </w:style>
  <w:style w:type="paragraph" w:customStyle="1" w:styleId="88D48E65D8484F9D824CEFBE54BE2E34">
    <w:name w:val="88D48E65D8484F9D824CEFBE54BE2E34"/>
  </w:style>
  <w:style w:type="paragraph" w:customStyle="1" w:styleId="EFE1BE66A0084FDA9E0DD19DC4ED0B43">
    <w:name w:val="EFE1BE66A0084FDA9E0DD19DC4ED0B43"/>
  </w:style>
  <w:style w:type="paragraph" w:customStyle="1" w:styleId="FA0242BA6E5E425DB6A6B6BDE4C06144">
    <w:name w:val="FA0242BA6E5E425DB6A6B6BDE4C06144"/>
  </w:style>
  <w:style w:type="paragraph" w:customStyle="1" w:styleId="51A794CD2C504B3EAB57987C05F007B4">
    <w:name w:val="51A794CD2C504B3EAB57987C05F00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5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Ben Witchell</dc:creator>
  <cp:keywords/>
  <cp:lastModifiedBy>Ben Witchell</cp:lastModifiedBy>
  <cp:revision>3</cp:revision>
  <cp:lastPrinted>2004-01-21T19:22:00Z</cp:lastPrinted>
  <dcterms:created xsi:type="dcterms:W3CDTF">2017-03-01T13:56:00Z</dcterms:created>
  <dcterms:modified xsi:type="dcterms:W3CDTF">2017-03-24T13:29:00Z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