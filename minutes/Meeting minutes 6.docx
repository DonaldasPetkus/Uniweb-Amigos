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10" w:rsidRDefault="002A6C92" w:rsidP="00954110">
      <w:pPr>
        <w:pStyle w:val="Title"/>
      </w:pPr>
      <w:r>
        <w:t>Uniweb Amigos Meeting</w:t>
      </w:r>
    </w:p>
    <w:tbl>
      <w:tblPr>
        <w:tblW w:w="500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2629"/>
        <w:gridCol w:w="2231"/>
        <w:gridCol w:w="3240"/>
      </w:tblGrid>
      <w:tr w:rsidR="00E43BAB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E43BAB" w:rsidRDefault="00E43BAB" w:rsidP="00954110">
            <w:pPr>
              <w:pStyle w:val="Heading1"/>
            </w:pPr>
            <w:r w:rsidRPr="00954110">
              <w:t>Minu</w:t>
            </w:r>
            <w:r>
              <w:t>tes</w:t>
            </w:r>
          </w:p>
        </w:tc>
        <w:sdt>
          <w:sdtPr>
            <w:alias w:val="Date"/>
            <w:tag w:val="Date"/>
            <w:id w:val="48425581"/>
            <w:placeholder>
              <w:docPart w:val="527C890FECBB44C78913118A3EDA3F76"/>
            </w:placeholder>
            <w:date w:fullDate="2017-02-28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629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E43BAB" w:rsidRPr="00954110" w:rsidRDefault="00996BC4" w:rsidP="005F58B2">
                <w:pPr>
                  <w:pStyle w:val="Details"/>
                </w:pPr>
                <w:r>
                  <w:t>February 28, 2017</w:t>
                </w:r>
              </w:p>
            </w:tc>
          </w:sdtContent>
        </w:sdt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2A6C92" w:rsidP="005F58B2">
            <w:pPr>
              <w:pStyle w:val="Details"/>
            </w:pPr>
            <w:r>
              <w:t>2pm</w:t>
            </w: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E43BAB" w:rsidRPr="00954110" w:rsidRDefault="00E43BAB" w:rsidP="005F58B2">
            <w:pPr>
              <w:pStyle w:val="Details"/>
            </w:pPr>
          </w:p>
        </w:tc>
      </w:tr>
      <w:tr w:rsidR="002A6C92" w:rsidRPr="00692553" w:rsidTr="005F58B2">
        <w:trPr>
          <w:cantSplit/>
        </w:trPr>
        <w:tc>
          <w:tcPr>
            <w:tcW w:w="1980" w:type="dxa"/>
            <w:shd w:val="clear" w:color="auto" w:fill="auto"/>
            <w:tcMar>
              <w:left w:w="0" w:type="dxa"/>
            </w:tcMar>
            <w:vAlign w:val="center"/>
          </w:tcPr>
          <w:p w:rsidR="002A6C92" w:rsidRPr="00954110" w:rsidRDefault="002A6C92" w:rsidP="00954110">
            <w:pPr>
              <w:pStyle w:val="Heading1"/>
            </w:pPr>
          </w:p>
        </w:tc>
        <w:tc>
          <w:tcPr>
            <w:tcW w:w="2629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2231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  <w:tc>
          <w:tcPr>
            <w:tcW w:w="3240" w:type="dxa"/>
            <w:shd w:val="clear" w:color="auto" w:fill="auto"/>
            <w:tcMar>
              <w:left w:w="0" w:type="dxa"/>
            </w:tcMar>
            <w:vAlign w:val="center"/>
          </w:tcPr>
          <w:p w:rsidR="002A6C92" w:rsidRDefault="002A6C92" w:rsidP="005F58B2">
            <w:pPr>
              <w:pStyle w:val="Details"/>
            </w:pPr>
          </w:p>
        </w:tc>
      </w:tr>
    </w:tbl>
    <w:p w:rsidR="00954110" w:rsidRDefault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967"/>
        <w:gridCol w:w="8103"/>
      </w:tblGrid>
      <w:tr w:rsidR="0085168B" w:rsidRPr="00692553" w:rsidTr="005F58B2">
        <w:trPr>
          <w:trHeight w:val="360"/>
        </w:trPr>
        <w:tc>
          <w:tcPr>
            <w:tcW w:w="201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 w:rsidRPr="00954110">
              <w:t>Meeting called</w:t>
            </w:r>
            <w:r>
              <w:t xml:space="preserve"> by</w:t>
            </w:r>
          </w:p>
        </w:tc>
        <w:tc>
          <w:tcPr>
            <w:tcW w:w="8280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Type of meeting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Opening meeting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60E43" w:rsidP="00954110">
            <w:pPr>
              <w:pStyle w:val="Heading3"/>
            </w:pPr>
            <w:r>
              <w:t>Facilitator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 xml:space="preserve">Donald </w:t>
            </w:r>
            <w:proofErr w:type="spellStart"/>
            <w:r>
              <w:t>Petkus</w:t>
            </w:r>
            <w:proofErr w:type="spellEnd"/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Note take</w:t>
            </w:r>
            <w:r w:rsidR="00E60E43">
              <w:t>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85168B" w:rsidP="00954110">
            <w:pPr>
              <w:pStyle w:val="Heading3"/>
            </w:pPr>
            <w:r w:rsidRPr="00692553">
              <w:t>Timekeeper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r>
              <w:t>Ben Witchell</w:t>
            </w:r>
          </w:p>
        </w:tc>
      </w:tr>
      <w:tr w:rsidR="0085168B" w:rsidRPr="00692553" w:rsidTr="00344FA0">
        <w:trPr>
          <w:trHeight w:val="360"/>
        </w:trPr>
        <w:tc>
          <w:tcPr>
            <w:tcW w:w="2010" w:type="dxa"/>
            <w:shd w:val="clear" w:color="auto" w:fill="F2F2F2" w:themeFill="background1" w:themeFillShade="F2"/>
            <w:vAlign w:val="center"/>
          </w:tcPr>
          <w:p w:rsidR="0085168B" w:rsidRPr="00692553" w:rsidRDefault="00E71DBA" w:rsidP="00954110">
            <w:pPr>
              <w:pStyle w:val="Heading3"/>
            </w:pPr>
            <w:r>
              <w:t>Attendees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85168B" w:rsidRPr="00692553" w:rsidRDefault="002A6C92" w:rsidP="005052C5">
            <w:proofErr w:type="spellStart"/>
            <w:r>
              <w:t>Lopel</w:t>
            </w:r>
            <w:proofErr w:type="spellEnd"/>
            <w:r>
              <w:t xml:space="preserve">, </w:t>
            </w:r>
            <w:proofErr w:type="spellStart"/>
            <w:r>
              <w:t>Onye</w:t>
            </w:r>
            <w:proofErr w:type="spellEnd"/>
            <w:r>
              <w:t>, Steven, Ben, Donald, Martin</w:t>
            </w:r>
          </w:p>
        </w:tc>
      </w:tr>
    </w:tbl>
    <w:p w:rsidR="00954110" w:rsidRDefault="00954110" w:rsidP="00954110">
      <w:pPr>
        <w:pStyle w:val="Heading2"/>
      </w:pPr>
      <w:r w:rsidRPr="00692553">
        <w:t>Agenda topics</w:t>
      </w:r>
    </w:p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85168B" w:rsidRPr="00954110" w:rsidTr="005F58B2">
        <w:tc>
          <w:tcPr>
            <w:tcW w:w="2539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4C75BE" w:rsidP="005F58B2">
            <w:pPr>
              <w:pStyle w:val="Heading4"/>
            </w:pPr>
            <w:bookmarkStart w:id="0" w:name="MinuteItems"/>
            <w:bookmarkStart w:id="1" w:name="MinuteTopic"/>
            <w:bookmarkStart w:id="2" w:name="MinuteTopicSection"/>
            <w:bookmarkEnd w:id="0"/>
            <w:bookmarkEnd w:id="1"/>
            <w:r>
              <w:t>2pm-2:15</w:t>
            </w:r>
            <w:r w:rsidR="00B67F95">
              <w:t>pm</w:t>
            </w:r>
          </w:p>
        </w:tc>
        <w:tc>
          <w:tcPr>
            <w:tcW w:w="4080" w:type="dxa"/>
            <w:shd w:val="clear" w:color="auto" w:fill="auto"/>
            <w:tcMar>
              <w:left w:w="0" w:type="dxa"/>
            </w:tcMar>
            <w:vAlign w:val="center"/>
          </w:tcPr>
          <w:p w:rsidR="0085168B" w:rsidRPr="00954110" w:rsidRDefault="009F139D" w:rsidP="005F58B2">
            <w:pPr>
              <w:pStyle w:val="Heading4"/>
            </w:pPr>
            <w:r>
              <w:t>Starting of the student page</w:t>
            </w:r>
          </w:p>
        </w:tc>
        <w:tc>
          <w:tcPr>
            <w:tcW w:w="3527" w:type="dxa"/>
            <w:shd w:val="clear" w:color="auto" w:fill="auto"/>
            <w:tcMar>
              <w:left w:w="0" w:type="dxa"/>
            </w:tcMar>
            <w:vAlign w:val="center"/>
          </w:tcPr>
          <w:p w:rsidR="0085168B" w:rsidRPr="00D8181B" w:rsidRDefault="00660395" w:rsidP="005F58B2">
            <w:pPr>
              <w:pStyle w:val="Details"/>
            </w:pPr>
            <w:r>
              <w:t>whole group</w:t>
            </w:r>
          </w:p>
        </w:tc>
      </w:tr>
    </w:tbl>
    <w:p w:rsidR="00D8181B" w:rsidRDefault="00D8181B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E71DBA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3" w:name="MinuteDiscussion"/>
            <w:bookmarkEnd w:id="3"/>
            <w:r>
              <w:t>Discussion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9F139D" w:rsidP="00477C5E">
            <w:pPr>
              <w:ind w:left="0"/>
            </w:pPr>
            <w:r>
              <w:t>This week we discussed the student page and looked at the designs for the student page.</w:t>
            </w:r>
          </w:p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C166AB" w:rsidRPr="00692553" w:rsidTr="00980F0E">
        <w:trPr>
          <w:trHeight w:val="288"/>
        </w:trPr>
        <w:tc>
          <w:tcPr>
            <w:tcW w:w="1370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4" w:name="MinuteConclusion"/>
            <w:bookmarkEnd w:id="4"/>
            <w:r>
              <w:t>Conclusions</w:t>
            </w:r>
          </w:p>
        </w:tc>
        <w:tc>
          <w:tcPr>
            <w:tcW w:w="8700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E71DBA" w:rsidRPr="00CE6342" w:rsidRDefault="009F139D" w:rsidP="00660395">
            <w:pPr>
              <w:ind w:left="0"/>
            </w:pPr>
            <w:r>
              <w:t>Ben to work on the student page</w:t>
            </w:r>
          </w:p>
        </w:tc>
      </w:tr>
      <w:tr w:rsidR="00CB3760" w:rsidRPr="00692553" w:rsidTr="00980F0E">
        <w:trPr>
          <w:trHeight w:val="288"/>
        </w:trPr>
        <w:tc>
          <w:tcPr>
            <w:tcW w:w="10070" w:type="dxa"/>
            <w:gridSpan w:val="4"/>
            <w:shd w:val="clear" w:color="auto" w:fill="auto"/>
            <w:vAlign w:val="center"/>
          </w:tcPr>
          <w:p w:rsidR="00CB3760" w:rsidRPr="00CE6342" w:rsidRDefault="00CB3760" w:rsidP="005052C5"/>
        </w:tc>
      </w:tr>
      <w:tr w:rsidR="0085168B" w:rsidRPr="00692553" w:rsidTr="00980F0E">
        <w:trPr>
          <w:trHeight w:val="288"/>
        </w:trPr>
        <w:tc>
          <w:tcPr>
            <w:tcW w:w="10070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85168B" w:rsidRPr="00692553" w:rsidRDefault="0085168B" w:rsidP="005052C5"/>
        </w:tc>
      </w:tr>
      <w:tr w:rsidR="00E71DBA" w:rsidRPr="00692553" w:rsidTr="00980F0E">
        <w:trPr>
          <w:trHeight w:val="288"/>
        </w:trPr>
        <w:tc>
          <w:tcPr>
            <w:tcW w:w="5897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5" w:name="MinuteActionItems"/>
            <w:bookmarkEnd w:id="5"/>
            <w:r>
              <w:t>Action items</w:t>
            </w:r>
          </w:p>
        </w:tc>
        <w:tc>
          <w:tcPr>
            <w:tcW w:w="270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6" w:name="MinutePersonResponsible"/>
            <w:bookmarkEnd w:id="6"/>
            <w:r>
              <w:t>Person responsible</w:t>
            </w:r>
          </w:p>
        </w:tc>
        <w:tc>
          <w:tcPr>
            <w:tcW w:w="1467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E71DBA" w:rsidRPr="00692553" w:rsidRDefault="00E71DBA" w:rsidP="00D8181B">
            <w:pPr>
              <w:pStyle w:val="Heading3"/>
            </w:pPr>
            <w:bookmarkStart w:id="7" w:name="MinuteDeadline"/>
            <w:bookmarkEnd w:id="7"/>
            <w:r>
              <w:t>Deadline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9F139D" w:rsidP="00477C5E">
            <w:pPr>
              <w:ind w:left="0"/>
            </w:pPr>
            <w:r>
              <w:t>Start work on the student page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477C5E" w:rsidP="00477C5E">
            <w:pPr>
              <w:ind w:left="0"/>
            </w:pPr>
            <w:r>
              <w:t>Ben</w:t>
            </w: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9F139D" w:rsidP="005052C5">
            <w:r>
              <w:t>06/03</w:t>
            </w:r>
            <w:r w:rsidR="00477C5E">
              <w:t>/17</w:t>
            </w:r>
          </w:p>
        </w:tc>
      </w:tr>
      <w:tr w:rsidR="0085168B" w:rsidRPr="00692553" w:rsidTr="00980F0E">
        <w:trPr>
          <w:trHeight w:val="288"/>
        </w:trPr>
        <w:tc>
          <w:tcPr>
            <w:tcW w:w="5897" w:type="dxa"/>
            <w:gridSpan w:val="2"/>
            <w:shd w:val="clear" w:color="auto" w:fill="auto"/>
            <w:vAlign w:val="center"/>
          </w:tcPr>
          <w:p w:rsidR="0085168B" w:rsidRPr="00692553" w:rsidRDefault="0085168B" w:rsidP="005A4440">
            <w:pPr>
              <w:ind w:left="0"/>
            </w:pPr>
          </w:p>
        </w:tc>
        <w:tc>
          <w:tcPr>
            <w:tcW w:w="2706" w:type="dxa"/>
            <w:shd w:val="clear" w:color="auto" w:fill="auto"/>
            <w:vAlign w:val="center"/>
          </w:tcPr>
          <w:p w:rsidR="0085168B" w:rsidRPr="00692553" w:rsidRDefault="0085168B" w:rsidP="00477C5E">
            <w:pPr>
              <w:ind w:left="0"/>
            </w:pPr>
          </w:p>
        </w:tc>
        <w:tc>
          <w:tcPr>
            <w:tcW w:w="1467" w:type="dxa"/>
            <w:shd w:val="clear" w:color="auto" w:fill="auto"/>
            <w:vAlign w:val="center"/>
          </w:tcPr>
          <w:p w:rsidR="0085168B" w:rsidRPr="00692553" w:rsidRDefault="0085168B" w:rsidP="005052C5"/>
        </w:tc>
      </w:tr>
    </w:tbl>
    <w:p w:rsidR="00D8181B" w:rsidRDefault="00D8181B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2:15pm-2:30</w:t>
            </w:r>
            <w:r w:rsidR="00B67F95">
              <w:t>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9F139D" w:rsidP="00C9203B">
            <w:pPr>
              <w:pStyle w:val="Heading4"/>
            </w:pPr>
            <w:r>
              <w:t>tESTING THE MAKING A USER PAGE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B67F95" w:rsidP="00C9203B">
            <w:pPr>
              <w:pStyle w:val="Details"/>
            </w:pPr>
            <w:r>
              <w:t xml:space="preserve">whole group 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EF5FE0">
        <w:trPr>
          <w:trHeight w:val="543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77C5E" w:rsidP="00344FA0">
            <w:r>
              <w:t>This week we discussed the testing of our</w:t>
            </w:r>
            <w:r w:rsidR="009F139D">
              <w:t xml:space="preserve"> websites making a user page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276B90">
            <w:pPr>
              <w:ind w:left="0"/>
            </w:pP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8337F6" w:rsidP="00344FA0">
            <w:r>
              <w:t>The conclusion was that we made Onye test the site to se</w:t>
            </w:r>
            <w:r w:rsidR="009F139D">
              <w:t>e if it was working and users are added to the database</w:t>
            </w:r>
            <w:r>
              <w:t xml:space="preserve"> for us to be able to put our site on it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1A1A25" w:rsidP="00344FA0">
            <w:r>
              <w:t>T</w:t>
            </w:r>
            <w:r w:rsidR="008337F6">
              <w:t>esting Website to see if its live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8337F6" w:rsidP="00344FA0">
            <w:proofErr w:type="spellStart"/>
            <w:r>
              <w:t>Onye</w:t>
            </w:r>
            <w:proofErr w:type="spellEnd"/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9F139D" w:rsidP="00344FA0">
            <w:r>
              <w:t>06/03</w:t>
            </w:r>
            <w:r w:rsidR="00553C78">
              <w:t>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tc>
          <w:tcPr>
            <w:tcW w:w="2518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2:30pm-2:45pm</w:t>
            </w:r>
          </w:p>
        </w:tc>
        <w:tc>
          <w:tcPr>
            <w:tcW w:w="4045" w:type="dxa"/>
            <w:shd w:val="clear" w:color="auto" w:fill="auto"/>
            <w:tcMar>
              <w:left w:w="0" w:type="dxa"/>
            </w:tcMar>
            <w:vAlign w:val="center"/>
          </w:tcPr>
          <w:p w:rsidR="005F58B2" w:rsidRPr="00954110" w:rsidRDefault="004C75BE" w:rsidP="00C9203B">
            <w:pPr>
              <w:pStyle w:val="Heading4"/>
            </w:pPr>
            <w:r>
              <w:t>working on panopto</w:t>
            </w:r>
          </w:p>
        </w:tc>
        <w:tc>
          <w:tcPr>
            <w:tcW w:w="3497" w:type="dxa"/>
            <w:shd w:val="clear" w:color="auto" w:fill="auto"/>
            <w:tcMar>
              <w:left w:w="0" w:type="dxa"/>
            </w:tcMar>
            <w:vAlign w:val="center"/>
          </w:tcPr>
          <w:p w:rsidR="005F58B2" w:rsidRPr="00D8181B" w:rsidRDefault="004C75BE" w:rsidP="00C9203B">
            <w:pPr>
              <w:pStyle w:val="Details"/>
            </w:pPr>
            <w:r>
              <w:t>whole group</w:t>
            </w:r>
          </w:p>
        </w:tc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4C75BE" w:rsidP="00344FA0">
            <w:r>
              <w:t>We discussed who will be doing the panopto video and what should be shown within the 5 minutes that is needed.</w:t>
            </w:r>
          </w:p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F00719" w:rsidP="00344FA0">
            <w:r>
              <w:t xml:space="preserve">To make the 5mins panopto on </w:t>
            </w:r>
            <w:r w:rsidR="00316778">
              <w:t>our</w:t>
            </w:r>
            <w:bookmarkStart w:id="8" w:name="_GoBack"/>
            <w:bookmarkEnd w:id="8"/>
            <w:r w:rsidR="00316778">
              <w:t xml:space="preserve"> repositories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F00719" w:rsidP="00344FA0">
            <w:r>
              <w:t xml:space="preserve">Martin </w:t>
            </w:r>
          </w:p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16778" w:rsidP="00344FA0">
            <w:r>
              <w:t>06/03</w:t>
            </w:r>
            <w:r w:rsidR="00F00719">
              <w:t>/17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4"/>
            <w:placeholder>
              <w:docPart w:val="C670361B0C7A4FA783106CD06656512E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5"/>
            <w:placeholder>
              <w:docPart w:val="77D81DE68A884E8A96D7E28F1BA942CF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6"/>
            <w:placeholder>
              <w:docPart w:val="88D48E65D8484F9D824CEFBE54BE2E3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</w:tbl>
    <w:p w:rsidR="00344FA0" w:rsidRDefault="00344FA0"/>
    <w:tbl>
      <w:tblPr>
        <w:tblW w:w="4990" w:type="pct"/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2518"/>
        <w:gridCol w:w="4045"/>
        <w:gridCol w:w="3497"/>
      </w:tblGrid>
      <w:tr w:rsidR="005F58B2" w:rsidRPr="00954110" w:rsidTr="005F58B2">
        <w:sdt>
          <w:sdtPr>
            <w:alias w:val="Time"/>
            <w:tag w:val="Time"/>
            <w:id w:val="48425757"/>
            <w:placeholder>
              <w:docPart w:val="EFE1BE66A0084FDA9E0DD19DC4ED0B43"/>
            </w:placeholder>
            <w:temporary/>
            <w:showingPlcHdr/>
          </w:sdtPr>
          <w:sdtEndPr/>
          <w:sdtContent>
            <w:tc>
              <w:tcPr>
                <w:tcW w:w="2518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[Time Allotted]</w:t>
                </w:r>
              </w:p>
            </w:tc>
          </w:sdtContent>
        </w:sdt>
        <w:sdt>
          <w:sdtPr>
            <w:alias w:val="Topic"/>
            <w:tag w:val="Topic"/>
            <w:id w:val="48425758"/>
            <w:placeholder>
              <w:docPart w:val="FA0242BA6E5E425DB6A6B6BDE4C06144"/>
            </w:placeholder>
            <w:temporary/>
            <w:showingPlcHdr/>
          </w:sdtPr>
          <w:sdtEndPr/>
          <w:sdtContent>
            <w:tc>
              <w:tcPr>
                <w:tcW w:w="4045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954110" w:rsidRDefault="005F58B2" w:rsidP="00C9203B">
                <w:pPr>
                  <w:pStyle w:val="Heading4"/>
                </w:pPr>
                <w:r>
                  <w:t>[Topic]</w:t>
                </w:r>
              </w:p>
            </w:tc>
          </w:sdtContent>
        </w:sdt>
        <w:sdt>
          <w:sdtPr>
            <w:alias w:val="Presenter"/>
            <w:tag w:val="Presenter"/>
            <w:id w:val="48425759"/>
            <w:placeholder>
              <w:docPart w:val="51A794CD2C504B3EAB57987C05F007B4"/>
            </w:placeholder>
            <w:temporary/>
            <w:showingPlcHdr/>
          </w:sdtPr>
          <w:sdtEndPr/>
          <w:sdtContent>
            <w:tc>
              <w:tcPr>
                <w:tcW w:w="3497" w:type="dxa"/>
                <w:shd w:val="clear" w:color="auto" w:fill="auto"/>
                <w:tcMar>
                  <w:left w:w="0" w:type="dxa"/>
                </w:tcMar>
                <w:vAlign w:val="center"/>
              </w:tcPr>
              <w:p w:rsidR="005F58B2" w:rsidRPr="00D8181B" w:rsidRDefault="005F58B2" w:rsidP="00C9203B">
                <w:pPr>
                  <w:pStyle w:val="Details"/>
                </w:pPr>
                <w:r>
                  <w:t>[Presenter]</w:t>
                </w:r>
              </w:p>
            </w:tc>
          </w:sdtContent>
        </w:sdt>
      </w:tr>
    </w:tbl>
    <w:p w:rsidR="00344FA0" w:rsidRDefault="00344FA0" w:rsidP="00344FA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4527"/>
        <w:gridCol w:w="2706"/>
        <w:gridCol w:w="1467"/>
      </w:tblGrid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Discussion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38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Conclusions</w:t>
            </w:r>
          </w:p>
        </w:tc>
        <w:tc>
          <w:tcPr>
            <w:tcW w:w="8765" w:type="dxa"/>
            <w:gridSpan w:val="3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shd w:val="clear" w:color="auto" w:fill="auto"/>
            <w:vAlign w:val="center"/>
          </w:tcPr>
          <w:p w:rsidR="00344FA0" w:rsidRPr="00CE6342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10146" w:type="dxa"/>
            <w:gridSpan w:val="4"/>
            <w:tcBorders>
              <w:bottom w:val="single" w:sz="12" w:space="0" w:color="BFBFBF" w:themeColor="background1" w:themeShade="BF"/>
            </w:tcBorders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Action items</w:t>
            </w:r>
          </w:p>
        </w:tc>
        <w:tc>
          <w:tcPr>
            <w:tcW w:w="2726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Person responsible</w:t>
            </w:r>
          </w:p>
        </w:tc>
        <w:tc>
          <w:tcPr>
            <w:tcW w:w="1478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344FA0" w:rsidRPr="00692553" w:rsidRDefault="00344FA0" w:rsidP="00344FA0">
            <w:pPr>
              <w:pStyle w:val="Heading3"/>
            </w:pPr>
            <w:r>
              <w:t>Deadline</w:t>
            </w:r>
          </w:p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tr w:rsidR="00344FA0" w:rsidRPr="00692553" w:rsidTr="005F58B2">
        <w:trPr>
          <w:trHeight w:val="288"/>
        </w:trPr>
        <w:tc>
          <w:tcPr>
            <w:tcW w:w="5942" w:type="dxa"/>
            <w:gridSpan w:val="2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2726" w:type="dxa"/>
            <w:shd w:val="clear" w:color="auto" w:fill="auto"/>
            <w:vAlign w:val="center"/>
          </w:tcPr>
          <w:p w:rsidR="00344FA0" w:rsidRPr="00692553" w:rsidRDefault="00344FA0" w:rsidP="00344FA0"/>
        </w:tc>
        <w:tc>
          <w:tcPr>
            <w:tcW w:w="1478" w:type="dxa"/>
            <w:shd w:val="clear" w:color="auto" w:fill="auto"/>
            <w:vAlign w:val="center"/>
          </w:tcPr>
          <w:p w:rsidR="00344FA0" w:rsidRPr="00692553" w:rsidRDefault="00344FA0" w:rsidP="00344FA0"/>
        </w:tc>
      </w:tr>
      <w:bookmarkEnd w:id="2"/>
    </w:tbl>
    <w:p w:rsidR="00BB5323" w:rsidRDefault="00BB5323" w:rsidP="00954110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</w:tblPr>
      <w:tblGrid>
        <w:gridCol w:w="1887"/>
        <w:gridCol w:w="8183"/>
      </w:tblGrid>
      <w:tr w:rsidR="00987202" w:rsidRPr="00692553" w:rsidTr="005F58B2">
        <w:trPr>
          <w:trHeight w:val="288"/>
        </w:trPr>
        <w:tc>
          <w:tcPr>
            <w:tcW w:w="1921" w:type="dxa"/>
            <w:tcBorders>
              <w:top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Observers</w:t>
            </w:r>
          </w:p>
        </w:tc>
        <w:tc>
          <w:tcPr>
            <w:tcW w:w="8331" w:type="dxa"/>
            <w:tcBorders>
              <w:top w:val="single" w:sz="12" w:space="0" w:color="BFBFBF" w:themeColor="background1" w:themeShade="BF"/>
            </w:tcBorders>
            <w:shd w:val="clear" w:color="auto" w:fill="auto"/>
            <w:vAlign w:val="center"/>
          </w:tcPr>
          <w:p w:rsidR="00987202" w:rsidRPr="00692553" w:rsidRDefault="000E59A3" w:rsidP="00D621F4">
            <w:r>
              <w:t>Lecturer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Resource persons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N/A</w:t>
            </w:r>
          </w:p>
        </w:tc>
      </w:tr>
      <w:tr w:rsidR="00987202" w:rsidRPr="00692553" w:rsidTr="005F58B2">
        <w:trPr>
          <w:trHeight w:val="288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:rsidR="00987202" w:rsidRPr="00692553" w:rsidRDefault="00C166AB" w:rsidP="00D8181B">
            <w:pPr>
              <w:pStyle w:val="Heading3"/>
            </w:pPr>
            <w:r>
              <w:t>Special notes</w:t>
            </w:r>
          </w:p>
        </w:tc>
        <w:tc>
          <w:tcPr>
            <w:tcW w:w="8331" w:type="dxa"/>
            <w:shd w:val="clear" w:color="auto" w:fill="auto"/>
            <w:vAlign w:val="center"/>
          </w:tcPr>
          <w:p w:rsidR="00987202" w:rsidRPr="00692553" w:rsidRDefault="000E59A3" w:rsidP="00D621F4">
            <w:r>
              <w:t>Lopel</w:t>
            </w:r>
          </w:p>
        </w:tc>
      </w:tr>
    </w:tbl>
    <w:p w:rsidR="0085168B" w:rsidRPr="00692553" w:rsidRDefault="0085168B" w:rsidP="00BB5323"/>
    <w:sectPr w:rsidR="0085168B" w:rsidRPr="00692553" w:rsidSect="00D8181B">
      <w:type w:val="continuous"/>
      <w:pgSz w:w="12240" w:h="15840" w:code="1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D1C54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EAA1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A8B7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B74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14CF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CAD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4823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8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23D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2EA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92"/>
    <w:rsid w:val="000145A5"/>
    <w:rsid w:val="00043514"/>
    <w:rsid w:val="000E59A3"/>
    <w:rsid w:val="001A1A25"/>
    <w:rsid w:val="002138F0"/>
    <w:rsid w:val="00276B90"/>
    <w:rsid w:val="002A6C92"/>
    <w:rsid w:val="00316778"/>
    <w:rsid w:val="00344FA0"/>
    <w:rsid w:val="003B7FDD"/>
    <w:rsid w:val="00417272"/>
    <w:rsid w:val="00423E89"/>
    <w:rsid w:val="00456620"/>
    <w:rsid w:val="00477C5E"/>
    <w:rsid w:val="00495E0E"/>
    <w:rsid w:val="004C75BE"/>
    <w:rsid w:val="005052C5"/>
    <w:rsid w:val="00531002"/>
    <w:rsid w:val="00553C78"/>
    <w:rsid w:val="005A4440"/>
    <w:rsid w:val="005F58B2"/>
    <w:rsid w:val="00660395"/>
    <w:rsid w:val="006660E1"/>
    <w:rsid w:val="00692553"/>
    <w:rsid w:val="007554A1"/>
    <w:rsid w:val="007C174F"/>
    <w:rsid w:val="008337F6"/>
    <w:rsid w:val="0085168B"/>
    <w:rsid w:val="008B2336"/>
    <w:rsid w:val="008F49C0"/>
    <w:rsid w:val="00954110"/>
    <w:rsid w:val="00980F0E"/>
    <w:rsid w:val="00987202"/>
    <w:rsid w:val="00996BC4"/>
    <w:rsid w:val="009F139D"/>
    <w:rsid w:val="00AE3851"/>
    <w:rsid w:val="00B164DA"/>
    <w:rsid w:val="00B67F95"/>
    <w:rsid w:val="00B84015"/>
    <w:rsid w:val="00BA4E99"/>
    <w:rsid w:val="00BB5323"/>
    <w:rsid w:val="00BF65DF"/>
    <w:rsid w:val="00C166AB"/>
    <w:rsid w:val="00CB3760"/>
    <w:rsid w:val="00CE6342"/>
    <w:rsid w:val="00D621F4"/>
    <w:rsid w:val="00D8181B"/>
    <w:rsid w:val="00E43BAB"/>
    <w:rsid w:val="00E4591C"/>
    <w:rsid w:val="00E60E43"/>
    <w:rsid w:val="00E71DBA"/>
    <w:rsid w:val="00EA2581"/>
    <w:rsid w:val="00EA652C"/>
    <w:rsid w:val="00EF5FE0"/>
    <w:rsid w:val="00F0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9242A"/>
  <w15:docId w15:val="{67AF3F68-BFB4-499A-9E41-F78B44C6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44FA0"/>
    <w:pPr>
      <w:ind w:left="86"/>
    </w:pPr>
    <w:rPr>
      <w:rFonts w:asciiTheme="minorHAnsi" w:hAnsiTheme="minorHAnsi"/>
      <w:spacing w:val="4"/>
      <w:sz w:val="16"/>
      <w:szCs w:val="18"/>
    </w:rPr>
  </w:style>
  <w:style w:type="paragraph" w:styleId="Heading1">
    <w:name w:val="heading 1"/>
    <w:basedOn w:val="Normal"/>
    <w:next w:val="Normal"/>
    <w:qFormat/>
    <w:rsid w:val="00344FA0"/>
    <w:pPr>
      <w:ind w:left="0"/>
      <w:outlineLvl w:val="0"/>
    </w:pPr>
    <w:rPr>
      <w:rFonts w:asciiTheme="majorHAnsi" w:hAnsiTheme="majorHAnsi"/>
      <w:caps/>
      <w:color w:val="7F7F7F" w:themeColor="text1" w:themeTint="80"/>
      <w:sz w:val="32"/>
    </w:rPr>
  </w:style>
  <w:style w:type="paragraph" w:styleId="Heading2">
    <w:name w:val="heading 2"/>
    <w:basedOn w:val="Normal"/>
    <w:next w:val="Normal"/>
    <w:qFormat/>
    <w:rsid w:val="005F58B2"/>
    <w:pPr>
      <w:spacing w:before="240" w:after="120"/>
      <w:ind w:left="0"/>
      <w:outlineLvl w:val="1"/>
    </w:pPr>
    <w:rPr>
      <w:rFonts w:asciiTheme="majorHAnsi" w:hAnsiTheme="majorHAnsi"/>
      <w:sz w:val="24"/>
    </w:rPr>
  </w:style>
  <w:style w:type="paragraph" w:styleId="Heading3">
    <w:name w:val="heading 3"/>
    <w:basedOn w:val="Normal"/>
    <w:next w:val="Normal"/>
    <w:qFormat/>
    <w:rsid w:val="005F58B2"/>
    <w:pPr>
      <w:spacing w:before="40" w:after="40"/>
      <w:outlineLvl w:val="2"/>
    </w:pPr>
    <w:rPr>
      <w:b/>
      <w:caps/>
      <w:color w:val="7F7F7F" w:themeColor="text1" w:themeTint="80"/>
    </w:rPr>
  </w:style>
  <w:style w:type="paragraph" w:styleId="Heading4">
    <w:name w:val="heading 4"/>
    <w:basedOn w:val="Normal"/>
    <w:next w:val="Normal"/>
    <w:qFormat/>
    <w:rsid w:val="00344FA0"/>
    <w:pPr>
      <w:ind w:left="0"/>
      <w:outlineLvl w:val="3"/>
    </w:pPr>
    <w:rPr>
      <w:caps/>
    </w:rPr>
  </w:style>
  <w:style w:type="paragraph" w:styleId="Heading5">
    <w:name w:val="heading 5"/>
    <w:basedOn w:val="Normal"/>
    <w:next w:val="Normal"/>
    <w:semiHidden/>
    <w:unhideWhenUsed/>
    <w:rsid w:val="00456620"/>
    <w:pPr>
      <w:jc w:val="right"/>
      <w:outlineLvl w:val="4"/>
    </w:pPr>
    <w:rPr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8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CB3760"/>
    <w:rPr>
      <w:rFonts w:cs="Tahoma"/>
      <w:szCs w:val="16"/>
    </w:rPr>
  </w:style>
  <w:style w:type="paragraph" w:styleId="Title">
    <w:name w:val="Title"/>
    <w:basedOn w:val="Normal"/>
    <w:next w:val="Normal"/>
    <w:link w:val="TitleChar"/>
    <w:qFormat/>
    <w:rsid w:val="005F58B2"/>
    <w:pPr>
      <w:spacing w:after="80"/>
      <w:ind w:left="0"/>
    </w:pPr>
    <w:rPr>
      <w:rFonts w:asciiTheme="majorHAnsi" w:hAnsiTheme="majorHAnsi"/>
      <w:color w:val="404040" w:themeColor="text1" w:themeTint="BF"/>
      <w:sz w:val="40"/>
    </w:rPr>
  </w:style>
  <w:style w:type="character" w:customStyle="1" w:styleId="TitleChar">
    <w:name w:val="Title Char"/>
    <w:basedOn w:val="DefaultParagraphFont"/>
    <w:link w:val="Title"/>
    <w:rsid w:val="005F58B2"/>
    <w:rPr>
      <w:rFonts w:asciiTheme="majorHAnsi" w:hAnsiTheme="majorHAnsi"/>
      <w:color w:val="404040" w:themeColor="text1" w:themeTint="BF"/>
      <w:spacing w:val="4"/>
      <w:sz w:val="40"/>
      <w:szCs w:val="18"/>
    </w:rPr>
  </w:style>
  <w:style w:type="paragraph" w:customStyle="1" w:styleId="Details">
    <w:name w:val="Details"/>
    <w:basedOn w:val="Normal"/>
    <w:unhideWhenUsed/>
    <w:qFormat/>
    <w:rsid w:val="00344FA0"/>
    <w:pPr>
      <w:ind w:left="0"/>
      <w:jc w:val="right"/>
    </w:pPr>
    <w:rPr>
      <w:caps/>
    </w:rPr>
  </w:style>
  <w:style w:type="character" w:styleId="PlaceholderText">
    <w:name w:val="Placeholder Text"/>
    <w:basedOn w:val="DefaultParagraphFont"/>
    <w:uiPriority w:val="99"/>
    <w:semiHidden/>
    <w:rsid w:val="005F58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itc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7C890FECBB44C78913118A3EDA3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A6CF9-A92A-432F-AA26-CA94C21D1E00}"/>
      </w:docPartPr>
      <w:docPartBody>
        <w:p w:rsidR="00A22E4C" w:rsidRDefault="007132BC">
          <w:pPr>
            <w:pStyle w:val="527C890FECBB44C78913118A3EDA3F76"/>
          </w:pPr>
          <w:r>
            <w:t>[Click to Select Date]</w:t>
          </w:r>
        </w:p>
      </w:docPartBody>
    </w:docPart>
    <w:docPart>
      <w:docPartPr>
        <w:name w:val="C670361B0C7A4FA783106CD066565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2AB300-2500-43FD-84F2-87BB8C8C7274}"/>
      </w:docPartPr>
      <w:docPartBody>
        <w:p w:rsidR="00A22E4C" w:rsidRDefault="007132BC">
          <w:pPr>
            <w:pStyle w:val="C670361B0C7A4FA783106CD06656512E"/>
          </w:pPr>
          <w:r>
            <w:t>[Time Allotted]</w:t>
          </w:r>
        </w:p>
      </w:docPartBody>
    </w:docPart>
    <w:docPart>
      <w:docPartPr>
        <w:name w:val="77D81DE68A884E8A96D7E28F1BA94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F29AA-A1FF-42C4-A6E2-8B36E13F1D07}"/>
      </w:docPartPr>
      <w:docPartBody>
        <w:p w:rsidR="00A22E4C" w:rsidRDefault="007132BC">
          <w:pPr>
            <w:pStyle w:val="77D81DE68A884E8A96D7E28F1BA942CF"/>
          </w:pPr>
          <w:r>
            <w:t>[Topic]</w:t>
          </w:r>
        </w:p>
      </w:docPartBody>
    </w:docPart>
    <w:docPart>
      <w:docPartPr>
        <w:name w:val="88D48E65D8484F9D824CEFBE54BE2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3F0D2-BBD2-4E82-8BD1-5A169B1ED0A5}"/>
      </w:docPartPr>
      <w:docPartBody>
        <w:p w:rsidR="00A22E4C" w:rsidRDefault="007132BC">
          <w:pPr>
            <w:pStyle w:val="88D48E65D8484F9D824CEFBE54BE2E34"/>
          </w:pPr>
          <w:r>
            <w:t>[Presenter]</w:t>
          </w:r>
        </w:p>
      </w:docPartBody>
    </w:docPart>
    <w:docPart>
      <w:docPartPr>
        <w:name w:val="EFE1BE66A0084FDA9E0DD19DC4ED0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356DC-9FE2-48EF-A3E9-58B16916BD3C}"/>
      </w:docPartPr>
      <w:docPartBody>
        <w:p w:rsidR="00A22E4C" w:rsidRDefault="007132BC">
          <w:pPr>
            <w:pStyle w:val="EFE1BE66A0084FDA9E0DD19DC4ED0B43"/>
          </w:pPr>
          <w:r>
            <w:t>[Time Allotted]</w:t>
          </w:r>
        </w:p>
      </w:docPartBody>
    </w:docPart>
    <w:docPart>
      <w:docPartPr>
        <w:name w:val="FA0242BA6E5E425DB6A6B6BDE4C06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F345-14F9-4D2B-9DE8-7EA363B592EF}"/>
      </w:docPartPr>
      <w:docPartBody>
        <w:p w:rsidR="00A22E4C" w:rsidRDefault="007132BC">
          <w:pPr>
            <w:pStyle w:val="FA0242BA6E5E425DB6A6B6BDE4C06144"/>
          </w:pPr>
          <w:r>
            <w:t>[Topic]</w:t>
          </w:r>
        </w:p>
      </w:docPartBody>
    </w:docPart>
    <w:docPart>
      <w:docPartPr>
        <w:name w:val="51A794CD2C504B3EAB57987C05F00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F87B-3CF2-48B1-923E-D6DD528EDC5E}"/>
      </w:docPartPr>
      <w:docPartBody>
        <w:p w:rsidR="00A22E4C" w:rsidRDefault="007132BC">
          <w:pPr>
            <w:pStyle w:val="51A794CD2C504B3EAB57987C05F007B4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2BC"/>
    <w:rsid w:val="007132BC"/>
    <w:rsid w:val="00A22E4C"/>
    <w:rsid w:val="00BE1246"/>
    <w:rsid w:val="00C8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C1000E3220E4104B6770220A89A89F9">
    <w:name w:val="6C1000E3220E4104B6770220A89A89F9"/>
  </w:style>
  <w:style w:type="paragraph" w:customStyle="1" w:styleId="527C890FECBB44C78913118A3EDA3F76">
    <w:name w:val="527C890FECBB44C78913118A3EDA3F76"/>
  </w:style>
  <w:style w:type="paragraph" w:customStyle="1" w:styleId="CCFBF7FA0EE342C9A7ABC84D7135B800">
    <w:name w:val="CCFBF7FA0EE342C9A7ABC84D7135B800"/>
  </w:style>
  <w:style w:type="paragraph" w:customStyle="1" w:styleId="39AF93D285CF41CFB11D0E526F28D024">
    <w:name w:val="39AF93D285CF41CFB11D0E526F28D024"/>
  </w:style>
  <w:style w:type="paragraph" w:customStyle="1" w:styleId="F4DCC8607BB349E5878386F26844E5C7">
    <w:name w:val="F4DCC8607BB349E5878386F26844E5C7"/>
  </w:style>
  <w:style w:type="paragraph" w:customStyle="1" w:styleId="A076D0F88DD843C681C1E85D55697817">
    <w:name w:val="A076D0F88DD843C681C1E85D55697817"/>
  </w:style>
  <w:style w:type="paragraph" w:customStyle="1" w:styleId="2824BE7551D7438AA5FABE44253DAA58">
    <w:name w:val="2824BE7551D7438AA5FABE44253DAA58"/>
  </w:style>
  <w:style w:type="paragraph" w:customStyle="1" w:styleId="DA0716506FFA4CADA61CFE42F18D10E1">
    <w:name w:val="DA0716506FFA4CADA61CFE42F18D10E1"/>
  </w:style>
  <w:style w:type="paragraph" w:customStyle="1" w:styleId="A0290B48AE8440CCB491A571D16DC03D">
    <w:name w:val="A0290B48AE8440CCB491A571D16DC03D"/>
  </w:style>
  <w:style w:type="paragraph" w:customStyle="1" w:styleId="519FCD675890460DB5CD28198EA92558">
    <w:name w:val="519FCD675890460DB5CD28198EA92558"/>
  </w:style>
  <w:style w:type="paragraph" w:customStyle="1" w:styleId="EC0A02BF6FE64C12BCCB0EA3D0FBA7FA">
    <w:name w:val="EC0A02BF6FE64C12BCCB0EA3D0FBA7FA"/>
  </w:style>
  <w:style w:type="paragraph" w:customStyle="1" w:styleId="BF6F34E80E2D435CA6720F099FC87513">
    <w:name w:val="BF6F34E80E2D435CA6720F099FC87513"/>
  </w:style>
  <w:style w:type="paragraph" w:customStyle="1" w:styleId="8B5A52CEB489412AA07F8294C5EAE1E1">
    <w:name w:val="8B5A52CEB489412AA07F8294C5EAE1E1"/>
  </w:style>
  <w:style w:type="paragraph" w:customStyle="1" w:styleId="C670361B0C7A4FA783106CD06656512E">
    <w:name w:val="C670361B0C7A4FA783106CD06656512E"/>
  </w:style>
  <w:style w:type="paragraph" w:customStyle="1" w:styleId="77D81DE68A884E8A96D7E28F1BA942CF">
    <w:name w:val="77D81DE68A884E8A96D7E28F1BA942CF"/>
  </w:style>
  <w:style w:type="paragraph" w:customStyle="1" w:styleId="88D48E65D8484F9D824CEFBE54BE2E34">
    <w:name w:val="88D48E65D8484F9D824CEFBE54BE2E34"/>
  </w:style>
  <w:style w:type="paragraph" w:customStyle="1" w:styleId="EFE1BE66A0084FDA9E0DD19DC4ED0B43">
    <w:name w:val="EFE1BE66A0084FDA9E0DD19DC4ED0B43"/>
  </w:style>
  <w:style w:type="paragraph" w:customStyle="1" w:styleId="FA0242BA6E5E425DB6A6B6BDE4C06144">
    <w:name w:val="FA0242BA6E5E425DB6A6B6BDE4C06144"/>
  </w:style>
  <w:style w:type="paragraph" w:customStyle="1" w:styleId="51A794CD2C504B3EAB57987C05F007B4">
    <w:name w:val="51A794CD2C504B3EAB57987C05F007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9881A6F-4649-415F-BBD2-9727EF107B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Ben Witchell</dc:creator>
  <cp:keywords/>
  <cp:lastModifiedBy>Ben Witchell</cp:lastModifiedBy>
  <cp:revision>2</cp:revision>
  <cp:lastPrinted>2004-01-21T19:22:00Z</cp:lastPrinted>
  <dcterms:created xsi:type="dcterms:W3CDTF">2017-03-01T13:56:00Z</dcterms:created>
  <dcterms:modified xsi:type="dcterms:W3CDTF">2017-03-01T13:56:00Z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TC010184111033</vt:lpwstr>
  </property>
</Properties>
</file>