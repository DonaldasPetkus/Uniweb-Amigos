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3-0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7D04E6" w:rsidP="005F58B2">
                <w:pPr>
                  <w:pStyle w:val="Details"/>
                </w:pPr>
                <w:r>
                  <w:t>March 7,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  <w:bookmarkStart w:id="0" w:name="_GoBack"/>
            <w:bookmarkEnd w:id="0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proofErr w:type="spellStart"/>
            <w:r>
              <w:t>Lopel</w:t>
            </w:r>
            <w:proofErr w:type="spellEnd"/>
            <w:r>
              <w:t xml:space="preserve">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C75BE" w:rsidP="005F58B2">
            <w:pPr>
              <w:pStyle w:val="Heading4"/>
            </w:pPr>
            <w:bookmarkStart w:id="1" w:name="MinuteItems"/>
            <w:bookmarkStart w:id="2" w:name="MinuteTopic"/>
            <w:bookmarkStart w:id="3" w:name="MinuteTopicSection"/>
            <w:bookmarkEnd w:id="1"/>
            <w:bookmarkEnd w:id="2"/>
            <w:r>
              <w:t>2pm-2:15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7361CE" w:rsidP="005F58B2">
            <w:pPr>
              <w:pStyle w:val="Heading4"/>
            </w:pPr>
            <w:r>
              <w:t>dicussing whats happening with the site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7361CE" w:rsidP="00477C5E">
            <w:pPr>
              <w:ind w:left="0"/>
            </w:pPr>
            <w:r>
              <w:t xml:space="preserve"> We are discussing the site that we have done so far and what we seem to be having trouble with so far for example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7361CE" w:rsidRDefault="007361CE" w:rsidP="007361CE">
            <w:r>
              <w:t>We have the login done currently that allows you to login</w:t>
            </w:r>
            <w:r w:rsidR="0033325A">
              <w:t>.</w:t>
            </w:r>
          </w:p>
          <w:p w:rsidR="007361CE" w:rsidRDefault="007361CE" w:rsidP="007361CE">
            <w:r>
              <w:t>We have list of faculty’s that are only available for certain roles and mar</w:t>
            </w:r>
            <w:r w:rsidR="0033325A">
              <w:t>keting manager can see them all.</w:t>
            </w:r>
          </w:p>
          <w:p w:rsidR="007361CE" w:rsidRDefault="007361CE" w:rsidP="007361CE">
            <w:r>
              <w:t xml:space="preserve">We are currently </w:t>
            </w:r>
            <w:r w:rsidR="0033325A">
              <w:t>having</w:t>
            </w:r>
            <w:r>
              <w:t xml:space="preserve"> a problem with the </w:t>
            </w:r>
            <w:r w:rsidR="0033325A">
              <w:t>commenting where everyone can comment, we need to have it where only signed in user’s comment.</w:t>
            </w:r>
          </w:p>
          <w:p w:rsidR="0033325A" w:rsidRDefault="0033325A" w:rsidP="007361CE">
            <w:r>
              <w:t>We changed the current idea on how the website is going to look.</w:t>
            </w:r>
          </w:p>
          <w:p w:rsidR="0033325A" w:rsidRDefault="0033325A" w:rsidP="007361CE">
            <w:r>
              <w:t>Records the accounts that are created on this site.</w:t>
            </w:r>
          </w:p>
          <w:p w:rsidR="0033325A" w:rsidRDefault="0033325A" w:rsidP="007361CE">
            <w:r>
              <w:t xml:space="preserve">The admin is the only one that can upgrade accounts to the site </w:t>
            </w:r>
          </w:p>
          <w:p w:rsidR="0033325A" w:rsidRDefault="0033325A" w:rsidP="007361CE">
            <w:r>
              <w:t>Captcha crated for each site</w:t>
            </w:r>
          </w:p>
          <w:p w:rsidR="0033325A" w:rsidRDefault="0033325A" w:rsidP="007361CE">
            <w:r>
              <w:t>Terms and conditions are not done yet and needs to be created.</w:t>
            </w:r>
          </w:p>
          <w:p w:rsidR="00ED744B" w:rsidRDefault="00ED744B" w:rsidP="007361CE">
            <w:r>
              <w:t>Marketing manager needs to be sorted currently because they cannot currently comment on files uploaded.</w:t>
            </w:r>
          </w:p>
          <w:p w:rsidR="00930A55" w:rsidRDefault="00930A55" w:rsidP="00930A55">
            <w:r>
              <w:t>Statistics needs to be working for the site.</w:t>
            </w:r>
          </w:p>
          <w:p w:rsidR="00930A55" w:rsidRPr="00692553" w:rsidRDefault="00930A55" w:rsidP="00930A55">
            <w:r>
              <w:t>Recording of when the student had last logged in or if first time welcome them.</w:t>
            </w:r>
          </w:p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33325A" w:rsidP="00660395">
            <w:pPr>
              <w:ind w:left="0"/>
            </w:pPr>
            <w:r>
              <w:t>We have currently concluded that the commenting system needs to be sorted where only signed in users can comment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33325A" w:rsidP="005052C5">
            <w:r>
              <w:t>We have also decided that the terms and conditions needs to be sorted for the site.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33325A" w:rsidP="00477C5E">
            <w:pPr>
              <w:ind w:left="0"/>
            </w:pPr>
            <w:r>
              <w:t>Commenting needs to be fixed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33325A" w:rsidP="00477C5E">
            <w:pPr>
              <w:ind w:left="0"/>
            </w:pPr>
            <w:r>
              <w:t>Donald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33325A" w:rsidP="005052C5">
            <w:r>
              <w:t>14/03/17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33325A" w:rsidP="005A4440">
            <w:pPr>
              <w:ind w:left="0"/>
            </w:pPr>
            <w:r>
              <w:t>Terms and conditions needs to created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33325A" w:rsidP="00477C5E">
            <w:pPr>
              <w:ind w:left="0"/>
            </w:pPr>
            <w:r>
              <w:t>Steven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33325A" w:rsidP="005052C5">
            <w:r>
              <w:t>14/0317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2:15pm-2:30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7361CE" w:rsidP="00C9203B">
            <w:pPr>
              <w:pStyle w:val="Heading4"/>
            </w:pPr>
            <w:r>
              <w:t>discussing the logo creation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7361CE">
        <w:trPr>
          <w:trHeight w:val="381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3325A" w:rsidP="007361CE">
            <w:pPr>
              <w:ind w:left="0"/>
            </w:pPr>
            <w:r>
              <w:t>We also discussed the log needs some work to be completed.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3325A" w:rsidP="00276B90">
            <w:pPr>
              <w:ind w:left="0"/>
            </w:pPr>
            <w:r>
              <w:t xml:space="preserve">We discussed as a group that the top logo needs to be created for the site </w:t>
            </w:r>
            <w:r w:rsidR="00ED744B">
              <w:t>with having been set at the side.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ED744B" w:rsidP="00ED744B">
            <w:pPr>
              <w:ind w:left="0"/>
            </w:pPr>
            <w:r>
              <w:t>We discussed that the main logo needs to be revised and fixed also.</w:t>
            </w: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D744B" w:rsidP="00344FA0">
            <w:r>
              <w:t>The conclusion is that two logos needs to be created by the site.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ED744B">
        <w:trPr>
          <w:trHeight w:val="343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ED744B" w:rsidP="00344FA0">
            <w:r>
              <w:t>Main logo will need to be done for the site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ED744B" w:rsidP="00344FA0">
            <w:r>
              <w:t>Martin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ED744B" w:rsidP="00344FA0">
            <w:r>
              <w:t>14</w:t>
            </w:r>
            <w:r w:rsidR="009F139D">
              <w:t>/03</w:t>
            </w:r>
            <w:r w:rsidR="00553C78">
              <w:t>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ED744B" w:rsidP="00344FA0">
            <w:r>
              <w:t>There needs to be a top logo for the site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ED744B" w:rsidP="00344FA0">
            <w:r>
              <w:t>Martin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ED744B" w:rsidP="00344FA0">
            <w:r>
              <w:t>14/03/17</w:t>
            </w:r>
          </w:p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lastRenderedPageBreak/>
              <w:t>2:30pm-2:45pm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ED744B" w:rsidP="00C9203B">
            <w:pPr>
              <w:pStyle w:val="Heading4"/>
            </w:pPr>
            <w:r>
              <w:t>the testing needs to be done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4C75BE" w:rsidP="00C9203B">
            <w:pPr>
              <w:pStyle w:val="Details"/>
            </w:pPr>
            <w:r>
              <w:t>whole group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D744B" w:rsidP="007361CE">
            <w:pPr>
              <w:ind w:left="0"/>
            </w:pPr>
            <w:r>
              <w:t>We have discussed that the site needs tested because currently we need to test and find any of the errors that needs to be done.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ED744B" w:rsidP="00344FA0">
            <w:r>
              <w:t>The login needs to be tested and works correctly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ED744B" w:rsidP="00344FA0">
            <w:r>
              <w:t>The commenting and on the site and the links needs to be working correctly.</w:t>
            </w: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D744B" w:rsidP="00344FA0">
            <w:r>
              <w:t>All the testing needs to be finished by next week and any errors are working.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ED744B" w:rsidP="007361CE">
            <w:pPr>
              <w:ind w:left="0"/>
            </w:pPr>
            <w:r>
              <w:t>Testing of the login needs to be done and any errors recorded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930A55" w:rsidP="007361CE">
            <w:pPr>
              <w:ind w:left="0"/>
            </w:pPr>
            <w:proofErr w:type="spellStart"/>
            <w:r>
              <w:t>Onye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930A55" w:rsidP="00344FA0">
            <w:r>
              <w:t>14/03/17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930A55" w:rsidP="00930A55">
            <w:pPr>
              <w:ind w:left="0"/>
            </w:pPr>
            <w:r>
              <w:t>Testing of the links and commenting needs to be tested and errors recorded to be changed.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930A55" w:rsidP="00930A55">
            <w:pPr>
              <w:ind w:left="0"/>
            </w:pPr>
            <w:proofErr w:type="spellStart"/>
            <w:r>
              <w:t>Onye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930A55" w:rsidP="00344FA0">
            <w:r>
              <w:t>14/03/17</w:t>
            </w:r>
          </w:p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7D04E6" w:rsidP="00C9203B">
            <w:pPr>
              <w:pStyle w:val="Heading4"/>
            </w:pPr>
            <w:r>
              <w:t>2:45pm-3pm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7D04E6" w:rsidP="00C9203B">
            <w:pPr>
              <w:pStyle w:val="Heading4"/>
            </w:pPr>
            <w:r>
              <w:t>unique selling point for the site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7D04E6" w:rsidP="00C9203B">
            <w:pPr>
              <w:pStyle w:val="Details"/>
            </w:pPr>
            <w:r>
              <w:t>whole group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7D04E6" w:rsidP="007D04E6">
            <w:pPr>
              <w:ind w:left="0"/>
            </w:pPr>
            <w:r>
              <w:t xml:space="preserve"> We discussed that there needs to be a good selling point for our site.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7D04E6" w:rsidP="00344FA0">
            <w:r>
              <w:t>We discussed a unique selling point for our site.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7D04E6" w:rsidP="00344FA0">
            <w:r>
              <w:t>Selling point made for the site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7D04E6" w:rsidP="00344FA0">
            <w:proofErr w:type="spellStart"/>
            <w:r>
              <w:t>Lopel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7D04E6" w:rsidP="00344FA0">
            <w:r>
              <w:t>14/03/17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3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1A1A25"/>
    <w:rsid w:val="002138F0"/>
    <w:rsid w:val="00276B90"/>
    <w:rsid w:val="002A6C92"/>
    <w:rsid w:val="00316778"/>
    <w:rsid w:val="0033325A"/>
    <w:rsid w:val="00344FA0"/>
    <w:rsid w:val="003B7FDD"/>
    <w:rsid w:val="00417272"/>
    <w:rsid w:val="00423E89"/>
    <w:rsid w:val="00456620"/>
    <w:rsid w:val="00477C5E"/>
    <w:rsid w:val="00495E0E"/>
    <w:rsid w:val="004C75BE"/>
    <w:rsid w:val="005052C5"/>
    <w:rsid w:val="00531002"/>
    <w:rsid w:val="00553C78"/>
    <w:rsid w:val="005A4440"/>
    <w:rsid w:val="005F58B2"/>
    <w:rsid w:val="00660395"/>
    <w:rsid w:val="006660E1"/>
    <w:rsid w:val="00692553"/>
    <w:rsid w:val="007361CE"/>
    <w:rsid w:val="007554A1"/>
    <w:rsid w:val="007C174F"/>
    <w:rsid w:val="007D04E6"/>
    <w:rsid w:val="008337F6"/>
    <w:rsid w:val="0085168B"/>
    <w:rsid w:val="008B2336"/>
    <w:rsid w:val="008F49C0"/>
    <w:rsid w:val="00930A55"/>
    <w:rsid w:val="00954110"/>
    <w:rsid w:val="00980F0E"/>
    <w:rsid w:val="00987202"/>
    <w:rsid w:val="00996BC4"/>
    <w:rsid w:val="009F139D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D744B"/>
    <w:rsid w:val="00EF5FE0"/>
    <w:rsid w:val="00F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47A7D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7132BC"/>
    <w:rsid w:val="00A16D74"/>
    <w:rsid w:val="00A22E4C"/>
    <w:rsid w:val="00BE1246"/>
    <w:rsid w:val="00C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6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3</cp:revision>
  <cp:lastPrinted>2004-01-21T19:22:00Z</cp:lastPrinted>
  <dcterms:created xsi:type="dcterms:W3CDTF">2017-03-07T14:40:00Z</dcterms:created>
  <dcterms:modified xsi:type="dcterms:W3CDTF">2017-03-07T14:46:00Z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