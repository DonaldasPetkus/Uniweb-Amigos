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2A6C92" w:rsidP="00954110">
      <w:pPr>
        <w:pStyle w:val="Title"/>
      </w:pPr>
      <w:r>
        <w:t>Uniweb Amigos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27C890FECBB44C78913118A3EDA3F76"/>
            </w:placeholder>
            <w:date w:fullDate="2017-03-1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924D51" w:rsidP="005F58B2">
                <w:pPr>
                  <w:pStyle w:val="Details"/>
                </w:pPr>
                <w:r>
                  <w:t>March 16,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A6C9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43BAB" w:rsidP="005F58B2">
            <w:pPr>
              <w:pStyle w:val="Details"/>
            </w:pPr>
          </w:p>
        </w:tc>
      </w:tr>
      <w:tr w:rsidR="002A6C92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A6C92" w:rsidRPr="00954110" w:rsidRDefault="002A6C92" w:rsidP="00954110">
            <w:pPr>
              <w:pStyle w:val="Heading1"/>
            </w:pPr>
          </w:p>
        </w:tc>
        <w:tc>
          <w:tcPr>
            <w:tcW w:w="2629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Opening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proofErr w:type="spellStart"/>
            <w:r>
              <w:t>Lopel</w:t>
            </w:r>
            <w:proofErr w:type="spellEnd"/>
            <w:r>
              <w:t xml:space="preserve">, </w:t>
            </w:r>
            <w:proofErr w:type="spellStart"/>
            <w:r>
              <w:t>Onye</w:t>
            </w:r>
            <w:proofErr w:type="spellEnd"/>
            <w:r>
              <w:t>, Steven, Ben, Donald, Martin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4C75BE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2pm-2:15</w:t>
            </w:r>
            <w:r w:rsidR="00B67F95">
              <w:t>pm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924D51" w:rsidP="005F58B2">
            <w:pPr>
              <w:pStyle w:val="Heading4"/>
            </w:pPr>
            <w:r>
              <w:t>Database security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660395" w:rsidP="005F58B2">
            <w:pPr>
              <w:pStyle w:val="Details"/>
            </w:pPr>
            <w:r>
              <w:t>whole group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924D51" w:rsidP="00477C5E">
            <w:pPr>
              <w:ind w:left="0"/>
            </w:pPr>
            <w:r>
              <w:t xml:space="preserve"> We discussed this week the database security and how this should be setup this is from:</w:t>
            </w:r>
          </w:p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930A55" w:rsidRDefault="00924D51" w:rsidP="00924D51">
            <w:pPr>
              <w:pStyle w:val="ListParagraph"/>
              <w:numPr>
                <w:ilvl w:val="0"/>
                <w:numId w:val="11"/>
              </w:numPr>
            </w:pPr>
            <w:r>
              <w:t>Appropriate data types</w:t>
            </w:r>
          </w:p>
          <w:p w:rsidR="00924D51" w:rsidRDefault="00924D51" w:rsidP="00924D51">
            <w:pPr>
              <w:pStyle w:val="ListParagraph"/>
              <w:numPr>
                <w:ilvl w:val="0"/>
                <w:numId w:val="11"/>
              </w:numPr>
            </w:pPr>
            <w:r>
              <w:t>Validation</w:t>
            </w:r>
          </w:p>
          <w:p w:rsidR="00924D51" w:rsidRDefault="00924D51" w:rsidP="00924D51">
            <w:pPr>
              <w:pStyle w:val="ListParagraph"/>
              <w:numPr>
                <w:ilvl w:val="0"/>
                <w:numId w:val="11"/>
              </w:numPr>
            </w:pPr>
            <w:r>
              <w:t>Clear ERD</w:t>
            </w:r>
          </w:p>
          <w:p w:rsidR="00924D51" w:rsidRDefault="00924D51" w:rsidP="00924D51">
            <w:pPr>
              <w:pStyle w:val="ListParagraph"/>
              <w:numPr>
                <w:ilvl w:val="0"/>
                <w:numId w:val="11"/>
              </w:numPr>
            </w:pPr>
            <w:r>
              <w:t xml:space="preserve">Referential integrity implemented </w:t>
            </w:r>
          </w:p>
          <w:p w:rsidR="00924D51" w:rsidRPr="00692553" w:rsidRDefault="00924D51" w:rsidP="00924D51">
            <w:pPr>
              <w:pStyle w:val="ListParagraph"/>
              <w:numPr>
                <w:ilvl w:val="0"/>
                <w:numId w:val="11"/>
              </w:numPr>
            </w:pPr>
            <w:r>
              <w:t>Enables roles to be implemented</w:t>
            </w:r>
          </w:p>
        </w:tc>
      </w:tr>
      <w:tr w:rsidR="00C166AB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924D51" w:rsidP="00660395">
            <w:pPr>
              <w:ind w:left="0"/>
            </w:pPr>
            <w:r>
              <w:t>To sort these various things out on the database.</w:t>
            </w:r>
          </w:p>
        </w:tc>
      </w:tr>
      <w:tr w:rsidR="00CB3760" w:rsidRPr="00692553" w:rsidTr="00980F0E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80F0E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924D51" w:rsidP="00477C5E">
            <w:pPr>
              <w:ind w:left="0"/>
            </w:pPr>
            <w:r>
              <w:t>Few Database fixes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924D51" w:rsidP="00477C5E">
            <w:pPr>
              <w:ind w:left="0"/>
            </w:pPr>
            <w:r>
              <w:t>Steven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924D51" w:rsidP="005052C5">
            <w:r>
              <w:t>16</w:t>
            </w:r>
            <w:r w:rsidR="0033325A">
              <w:t>/03/17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85168B" w:rsidP="005A4440">
            <w:pPr>
              <w:ind w:left="0"/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85168B" w:rsidP="00477C5E">
            <w:pPr>
              <w:ind w:left="0"/>
            </w:pP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2:15pm-2:30</w:t>
            </w:r>
            <w:r w:rsidR="00B67F95">
              <w:t>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24D51" w:rsidP="00C9203B">
            <w:pPr>
              <w:pStyle w:val="Heading4"/>
            </w:pPr>
            <w:r>
              <w:t>Site design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B67F95" w:rsidP="00C9203B">
            <w:pPr>
              <w:pStyle w:val="Details"/>
            </w:pPr>
            <w:r>
              <w:t xml:space="preserve">whole group 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7361CE">
        <w:trPr>
          <w:trHeight w:val="381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924D51" w:rsidP="007361CE">
            <w:pPr>
              <w:ind w:left="0"/>
            </w:pPr>
            <w:r>
              <w:t>We discussed the sites design addressing things such as: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Default="00924D51" w:rsidP="00924D51">
            <w:pPr>
              <w:pStyle w:val="ListParagraph"/>
              <w:numPr>
                <w:ilvl w:val="0"/>
                <w:numId w:val="12"/>
              </w:numPr>
            </w:pPr>
            <w:r>
              <w:t>Responsive design</w:t>
            </w:r>
          </w:p>
          <w:p w:rsidR="00924D51" w:rsidRDefault="00924D51" w:rsidP="00924D51">
            <w:pPr>
              <w:pStyle w:val="ListParagraph"/>
              <w:numPr>
                <w:ilvl w:val="0"/>
                <w:numId w:val="12"/>
              </w:numPr>
            </w:pPr>
            <w:r>
              <w:t xml:space="preserve">Clear architecture both on mobile and desktop </w:t>
            </w:r>
          </w:p>
          <w:p w:rsidR="00924D51" w:rsidRDefault="00924D51" w:rsidP="00924D51">
            <w:pPr>
              <w:pStyle w:val="ListParagraph"/>
              <w:numPr>
                <w:ilvl w:val="0"/>
                <w:numId w:val="12"/>
              </w:numPr>
            </w:pPr>
            <w:r>
              <w:t>Aesthetically pleasing</w:t>
            </w:r>
          </w:p>
          <w:p w:rsidR="00924D51" w:rsidRDefault="00924D51" w:rsidP="00924D51">
            <w:pPr>
              <w:pStyle w:val="ListParagraph"/>
              <w:numPr>
                <w:ilvl w:val="0"/>
                <w:numId w:val="12"/>
              </w:numPr>
            </w:pPr>
            <w:r>
              <w:t>Good usability</w:t>
            </w:r>
          </w:p>
          <w:p w:rsidR="00924D51" w:rsidRDefault="00924D51" w:rsidP="00F64ACA"/>
          <w:p w:rsidR="00F64ACA" w:rsidRDefault="00F64ACA" w:rsidP="00F64ACA">
            <w:pPr>
              <w:ind w:left="0"/>
            </w:pPr>
            <w:r>
              <w:t>Then there is functionality also with:</w:t>
            </w:r>
          </w:p>
          <w:p w:rsidR="00F64ACA" w:rsidRDefault="00F64ACA" w:rsidP="00F64ACA">
            <w:pPr>
              <w:pStyle w:val="ListParagraph"/>
              <w:numPr>
                <w:ilvl w:val="0"/>
                <w:numId w:val="14"/>
              </w:numPr>
            </w:pPr>
            <w:r>
              <w:t xml:space="preserve">Role based security </w:t>
            </w:r>
          </w:p>
          <w:p w:rsidR="00F64ACA" w:rsidRDefault="00F64ACA" w:rsidP="00F64ACA">
            <w:pPr>
              <w:pStyle w:val="ListParagraph"/>
              <w:numPr>
                <w:ilvl w:val="0"/>
                <w:numId w:val="14"/>
              </w:numPr>
            </w:pPr>
            <w:r>
              <w:t>Submission of reports</w:t>
            </w:r>
          </w:p>
          <w:p w:rsidR="00F64ACA" w:rsidRDefault="00F64ACA" w:rsidP="00F64ACA">
            <w:pPr>
              <w:pStyle w:val="ListParagraph"/>
              <w:numPr>
                <w:ilvl w:val="0"/>
                <w:numId w:val="14"/>
              </w:numPr>
            </w:pPr>
            <w:r>
              <w:t>Email notification</w:t>
            </w:r>
          </w:p>
          <w:p w:rsidR="00F64ACA" w:rsidRDefault="00F64ACA" w:rsidP="00F64ACA">
            <w:pPr>
              <w:pStyle w:val="ListParagraph"/>
              <w:numPr>
                <w:ilvl w:val="0"/>
                <w:numId w:val="14"/>
              </w:numPr>
            </w:pPr>
            <w:r>
              <w:t>UML diagrams</w:t>
            </w:r>
          </w:p>
          <w:p w:rsidR="00F64ACA" w:rsidRPr="00692553" w:rsidRDefault="00F64ACA" w:rsidP="00F64ACA">
            <w:pPr>
              <w:pStyle w:val="ListParagraph"/>
              <w:numPr>
                <w:ilvl w:val="0"/>
                <w:numId w:val="14"/>
              </w:numPr>
            </w:pPr>
            <w:r>
              <w:t xml:space="preserve">Code snippets 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ED744B">
            <w:pPr>
              <w:ind w:left="0"/>
            </w:pPr>
          </w:p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924D51" w:rsidP="00344FA0">
            <w:r>
              <w:t xml:space="preserve">The conclusion we come down with was to check the site to see if it meets </w:t>
            </w:r>
            <w:r w:rsidR="00F64ACA">
              <w:t>these criteria</w:t>
            </w:r>
            <w:r>
              <w:t>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ED744B">
        <w:trPr>
          <w:trHeight w:val="343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924D51" w:rsidP="00344FA0">
            <w:r>
              <w:t xml:space="preserve">To check the </w:t>
            </w:r>
            <w:r w:rsidR="00F64ACA">
              <w:t>sites,</w:t>
            </w:r>
            <w:r>
              <w:t xml:space="preserve"> design and be sure that it meets criteria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ED744B" w:rsidP="00344FA0">
            <w:r>
              <w:t>Martin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924D51" w:rsidP="00344FA0">
            <w:r>
              <w:t>21</w:t>
            </w:r>
            <w:r w:rsidR="009F139D">
              <w:t>/03</w:t>
            </w:r>
            <w:r w:rsidR="00553C78">
              <w:t>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924D51">
            <w:pPr>
              <w:ind w:left="0"/>
            </w:pP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2:30pm-2:45pm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ED744B" w:rsidP="00C9203B">
            <w:pPr>
              <w:pStyle w:val="Heading4"/>
            </w:pPr>
            <w:r>
              <w:t>the testing needs to be done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4C75BE" w:rsidP="00C9203B">
            <w:pPr>
              <w:pStyle w:val="Details"/>
            </w:pPr>
            <w:r>
              <w:t>whole group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F64ACA" w:rsidP="007361CE">
            <w:pPr>
              <w:ind w:left="0"/>
            </w:pPr>
            <w:r>
              <w:t xml:space="preserve">The final load of testing needs to be done then put on </w:t>
            </w:r>
            <w:proofErr w:type="spellStart"/>
            <w:r>
              <w:t>github</w:t>
            </w:r>
            <w:proofErr w:type="spellEnd"/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Default="00F64ACA" w:rsidP="00344FA0">
            <w:r>
              <w:t>Testing the site and reporting errors that come up</w:t>
            </w:r>
          </w:p>
          <w:p w:rsidR="00F64ACA" w:rsidRDefault="00F64ACA" w:rsidP="00344FA0">
            <w:r>
              <w:t>Things to be included:</w:t>
            </w:r>
          </w:p>
          <w:p w:rsidR="00F64ACA" w:rsidRDefault="00F64ACA" w:rsidP="00F64ACA">
            <w:pPr>
              <w:pStyle w:val="ListParagraph"/>
              <w:numPr>
                <w:ilvl w:val="0"/>
                <w:numId w:val="13"/>
              </w:numPr>
            </w:pPr>
            <w:r>
              <w:t>Test plan</w:t>
            </w:r>
          </w:p>
          <w:p w:rsidR="00F64ACA" w:rsidRDefault="00F64ACA" w:rsidP="00F64ACA">
            <w:pPr>
              <w:pStyle w:val="ListParagraph"/>
              <w:numPr>
                <w:ilvl w:val="0"/>
                <w:numId w:val="13"/>
              </w:numPr>
            </w:pPr>
            <w:r>
              <w:t xml:space="preserve">Test log </w:t>
            </w:r>
          </w:p>
          <w:p w:rsidR="00F64ACA" w:rsidRDefault="00F64ACA" w:rsidP="00F64ACA">
            <w:pPr>
              <w:pStyle w:val="ListParagraph"/>
              <w:numPr>
                <w:ilvl w:val="0"/>
                <w:numId w:val="13"/>
              </w:numPr>
            </w:pPr>
            <w:r>
              <w:t xml:space="preserve">Errors reported </w:t>
            </w:r>
          </w:p>
          <w:p w:rsidR="00F64ACA" w:rsidRPr="00692553" w:rsidRDefault="00F64ACA" w:rsidP="00F64ACA">
            <w:pPr>
              <w:pStyle w:val="ListParagraph"/>
              <w:numPr>
                <w:ilvl w:val="0"/>
                <w:numId w:val="13"/>
              </w:numPr>
            </w:pPr>
            <w:r>
              <w:t>Test linked to user stories and product backlog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F64ACA">
            <w:pPr>
              <w:ind w:left="0"/>
            </w:pPr>
          </w:p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ED744B" w:rsidP="00344FA0">
            <w:r>
              <w:t>All the testing needs to be finished by next week and any errors are working.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ED744B" w:rsidP="007361CE">
            <w:pPr>
              <w:ind w:left="0"/>
            </w:pPr>
            <w:r>
              <w:t>Testing of the login needs to be done and any errors recorded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930A55" w:rsidP="007361CE">
            <w:pPr>
              <w:ind w:left="0"/>
            </w:pPr>
            <w:proofErr w:type="spellStart"/>
            <w:r>
              <w:t>Onye</w:t>
            </w:r>
            <w:proofErr w:type="spellEnd"/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F64ACA" w:rsidP="00344FA0">
            <w:r>
              <w:t>21</w:t>
            </w:r>
            <w:r w:rsidR="00930A55">
              <w:t>/03/17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930A55">
            <w:pPr>
              <w:ind w:left="0"/>
            </w:pP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930A55">
            <w:pPr>
              <w:ind w:left="0"/>
            </w:pP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7D04E6" w:rsidP="00C9203B">
            <w:pPr>
              <w:pStyle w:val="Heading4"/>
            </w:pPr>
            <w:r>
              <w:t>2:45pm-3pm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F64ACA" w:rsidP="00C9203B">
            <w:pPr>
              <w:pStyle w:val="Heading4"/>
            </w:pPr>
            <w:r>
              <w:t>use of agile method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7D04E6" w:rsidP="00C9203B">
            <w:pPr>
              <w:pStyle w:val="Details"/>
            </w:pPr>
            <w:r>
              <w:t>whole group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F64ACA" w:rsidP="007D04E6">
            <w:pPr>
              <w:ind w:left="0"/>
            </w:pPr>
            <w:r>
              <w:t xml:space="preserve"> We discussed our use of agile method and what needs to be uploaded to GitHub</w:t>
            </w:r>
            <w:r w:rsidR="001A7677">
              <w:t xml:space="preserve"> and the use of them: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Default="001A7677" w:rsidP="001A7677">
            <w:pPr>
              <w:pStyle w:val="ListParagraph"/>
              <w:numPr>
                <w:ilvl w:val="0"/>
                <w:numId w:val="15"/>
              </w:numPr>
            </w:pPr>
            <w:r>
              <w:t>Burn down chart</w:t>
            </w:r>
          </w:p>
          <w:p w:rsidR="001A7677" w:rsidRDefault="001A7677" w:rsidP="001A7677">
            <w:pPr>
              <w:pStyle w:val="ListParagraph"/>
              <w:numPr>
                <w:ilvl w:val="0"/>
                <w:numId w:val="15"/>
              </w:numPr>
            </w:pPr>
            <w:r>
              <w:t xml:space="preserve">Meeting minutes </w:t>
            </w:r>
          </w:p>
          <w:p w:rsidR="001A7677" w:rsidRDefault="001A7677" w:rsidP="001A7677">
            <w:pPr>
              <w:pStyle w:val="ListParagraph"/>
              <w:numPr>
                <w:ilvl w:val="0"/>
                <w:numId w:val="15"/>
              </w:numPr>
            </w:pPr>
            <w:r>
              <w:t>User stories</w:t>
            </w:r>
          </w:p>
          <w:p w:rsidR="001A7677" w:rsidRDefault="001A7677" w:rsidP="001A7677">
            <w:pPr>
              <w:pStyle w:val="ListParagraph"/>
              <w:numPr>
                <w:ilvl w:val="0"/>
                <w:numId w:val="15"/>
              </w:numPr>
            </w:pPr>
            <w:r>
              <w:t>Sprints</w:t>
            </w:r>
          </w:p>
          <w:p w:rsidR="001A7677" w:rsidRPr="00692553" w:rsidRDefault="001A7677" w:rsidP="001A7677">
            <w:pPr>
              <w:pStyle w:val="ListParagraph"/>
              <w:numPr>
                <w:ilvl w:val="0"/>
                <w:numId w:val="15"/>
              </w:numPr>
            </w:pPr>
            <w:r>
              <w:t>Product backlog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1A7677" w:rsidP="00344FA0">
            <w:r>
              <w:t>To add these items to GitHub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1A7677" w:rsidP="00344FA0">
            <w:r>
              <w:t>To add these items to GitHub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1A7677" w:rsidP="00344FA0">
            <w:r>
              <w:t>Ben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1A7677" w:rsidP="00344FA0">
            <w:r>
              <w:t>21/03/17</w:t>
            </w:r>
            <w:bookmarkStart w:id="8" w:name="_GoBack"/>
            <w:bookmarkEnd w:id="8"/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 w:rsidP="001734A8">
      <w:pPr>
        <w:ind w:left="0"/>
      </w:pPr>
    </w:p>
    <w:bookmarkEnd w:id="2"/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0E59A3" w:rsidP="00D621F4">
            <w:r>
              <w:t>Lecturer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N/A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Lopel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D1952"/>
    <w:multiLevelType w:val="hybridMultilevel"/>
    <w:tmpl w:val="1980AA16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1" w15:restartNumberingAfterBreak="0">
    <w:nsid w:val="1F064EB1"/>
    <w:multiLevelType w:val="hybridMultilevel"/>
    <w:tmpl w:val="290AD818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 w15:restartNumberingAfterBreak="0">
    <w:nsid w:val="23437DF6"/>
    <w:multiLevelType w:val="hybridMultilevel"/>
    <w:tmpl w:val="4B66E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30D9A"/>
    <w:multiLevelType w:val="hybridMultilevel"/>
    <w:tmpl w:val="03F6705A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 w15:restartNumberingAfterBreak="0">
    <w:nsid w:val="747041A9"/>
    <w:multiLevelType w:val="hybridMultilevel"/>
    <w:tmpl w:val="55204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2"/>
    <w:rsid w:val="000145A5"/>
    <w:rsid w:val="00043514"/>
    <w:rsid w:val="000E59A3"/>
    <w:rsid w:val="001734A8"/>
    <w:rsid w:val="001A1A25"/>
    <w:rsid w:val="001A7677"/>
    <w:rsid w:val="002138F0"/>
    <w:rsid w:val="00276B90"/>
    <w:rsid w:val="002A6C92"/>
    <w:rsid w:val="00316778"/>
    <w:rsid w:val="0033325A"/>
    <w:rsid w:val="00344FA0"/>
    <w:rsid w:val="003B7FDD"/>
    <w:rsid w:val="00417272"/>
    <w:rsid w:val="00423E89"/>
    <w:rsid w:val="00456620"/>
    <w:rsid w:val="00477C5E"/>
    <w:rsid w:val="00495E0E"/>
    <w:rsid w:val="004C75BE"/>
    <w:rsid w:val="005052C5"/>
    <w:rsid w:val="00531002"/>
    <w:rsid w:val="00553C78"/>
    <w:rsid w:val="005A4440"/>
    <w:rsid w:val="005F58B2"/>
    <w:rsid w:val="00660395"/>
    <w:rsid w:val="00665CA2"/>
    <w:rsid w:val="006660E1"/>
    <w:rsid w:val="00692553"/>
    <w:rsid w:val="006C6CC9"/>
    <w:rsid w:val="007361CE"/>
    <w:rsid w:val="007554A1"/>
    <w:rsid w:val="007C174F"/>
    <w:rsid w:val="007D04E6"/>
    <w:rsid w:val="008337F6"/>
    <w:rsid w:val="0085168B"/>
    <w:rsid w:val="008B2336"/>
    <w:rsid w:val="008F49C0"/>
    <w:rsid w:val="00924D51"/>
    <w:rsid w:val="00930A55"/>
    <w:rsid w:val="00954110"/>
    <w:rsid w:val="00980F0E"/>
    <w:rsid w:val="00987202"/>
    <w:rsid w:val="00996BC4"/>
    <w:rsid w:val="009F139D"/>
    <w:rsid w:val="00AE3851"/>
    <w:rsid w:val="00B164DA"/>
    <w:rsid w:val="00B67F95"/>
    <w:rsid w:val="00B84015"/>
    <w:rsid w:val="00BA4E99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A652C"/>
    <w:rsid w:val="00ED744B"/>
    <w:rsid w:val="00EF5FE0"/>
    <w:rsid w:val="00F00719"/>
    <w:rsid w:val="00F6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1C3E8"/>
  <w15:docId w15:val="{67AF3F68-BFB4-499A-9E41-F78B44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2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tc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C890FECBB44C78913118A3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6CF9-A92A-432F-AA26-CA94C21D1E00}"/>
      </w:docPartPr>
      <w:docPartBody>
        <w:p w:rsidR="00A22E4C" w:rsidRDefault="007132BC">
          <w:pPr>
            <w:pStyle w:val="527C890FECBB44C78913118A3EDA3F76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C"/>
    <w:rsid w:val="007132BC"/>
    <w:rsid w:val="00716ABE"/>
    <w:rsid w:val="00A22E4C"/>
    <w:rsid w:val="00BE1246"/>
    <w:rsid w:val="00C83F0C"/>
    <w:rsid w:val="00DE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1000E3220E4104B6770220A89A89F9">
    <w:name w:val="6C1000E3220E4104B6770220A89A89F9"/>
  </w:style>
  <w:style w:type="paragraph" w:customStyle="1" w:styleId="527C890FECBB44C78913118A3EDA3F76">
    <w:name w:val="527C890FECBB44C78913118A3EDA3F76"/>
  </w:style>
  <w:style w:type="paragraph" w:customStyle="1" w:styleId="CCFBF7FA0EE342C9A7ABC84D7135B800">
    <w:name w:val="CCFBF7FA0EE342C9A7ABC84D7135B800"/>
  </w:style>
  <w:style w:type="paragraph" w:customStyle="1" w:styleId="39AF93D285CF41CFB11D0E526F28D024">
    <w:name w:val="39AF93D285CF41CFB11D0E526F28D024"/>
  </w:style>
  <w:style w:type="paragraph" w:customStyle="1" w:styleId="F4DCC8607BB349E5878386F26844E5C7">
    <w:name w:val="F4DCC8607BB349E5878386F26844E5C7"/>
  </w:style>
  <w:style w:type="paragraph" w:customStyle="1" w:styleId="A076D0F88DD843C681C1E85D55697817">
    <w:name w:val="A076D0F88DD843C681C1E85D55697817"/>
  </w:style>
  <w:style w:type="paragraph" w:customStyle="1" w:styleId="2824BE7551D7438AA5FABE44253DAA58">
    <w:name w:val="2824BE7551D7438AA5FABE44253DAA58"/>
  </w:style>
  <w:style w:type="paragraph" w:customStyle="1" w:styleId="DA0716506FFA4CADA61CFE42F18D10E1">
    <w:name w:val="DA0716506FFA4CADA61CFE42F18D10E1"/>
  </w:style>
  <w:style w:type="paragraph" w:customStyle="1" w:styleId="A0290B48AE8440CCB491A571D16DC03D">
    <w:name w:val="A0290B48AE8440CCB491A571D16DC03D"/>
  </w:style>
  <w:style w:type="paragraph" w:customStyle="1" w:styleId="519FCD675890460DB5CD28198EA92558">
    <w:name w:val="519FCD675890460DB5CD28198EA92558"/>
  </w:style>
  <w:style w:type="paragraph" w:customStyle="1" w:styleId="EC0A02BF6FE64C12BCCB0EA3D0FBA7FA">
    <w:name w:val="EC0A02BF6FE64C12BCCB0EA3D0FBA7FA"/>
  </w:style>
  <w:style w:type="paragraph" w:customStyle="1" w:styleId="BF6F34E80E2D435CA6720F099FC87513">
    <w:name w:val="BF6F34E80E2D435CA6720F099FC87513"/>
  </w:style>
  <w:style w:type="paragraph" w:customStyle="1" w:styleId="8B5A52CEB489412AA07F8294C5EAE1E1">
    <w:name w:val="8B5A52CEB489412AA07F8294C5EAE1E1"/>
  </w:style>
  <w:style w:type="paragraph" w:customStyle="1" w:styleId="C670361B0C7A4FA783106CD06656512E">
    <w:name w:val="C670361B0C7A4FA783106CD06656512E"/>
  </w:style>
  <w:style w:type="paragraph" w:customStyle="1" w:styleId="77D81DE68A884E8A96D7E28F1BA942CF">
    <w:name w:val="77D81DE68A884E8A96D7E28F1BA942CF"/>
  </w:style>
  <w:style w:type="paragraph" w:customStyle="1" w:styleId="88D48E65D8484F9D824CEFBE54BE2E34">
    <w:name w:val="88D48E65D8484F9D824CEFBE54BE2E34"/>
  </w:style>
  <w:style w:type="paragraph" w:customStyle="1" w:styleId="EFE1BE66A0084FDA9E0DD19DC4ED0B43">
    <w:name w:val="EFE1BE66A0084FDA9E0DD19DC4ED0B43"/>
  </w:style>
  <w:style w:type="paragraph" w:customStyle="1" w:styleId="FA0242BA6E5E425DB6A6B6BDE4C06144">
    <w:name w:val="FA0242BA6E5E425DB6A6B6BDE4C06144"/>
  </w:style>
  <w:style w:type="paragraph" w:customStyle="1" w:styleId="51A794CD2C504B3EAB57987C05F007B4">
    <w:name w:val="51A794CD2C504B3EAB57987C05F00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Ben Witchell</dc:creator>
  <cp:keywords/>
  <cp:lastModifiedBy>Ben Witchell</cp:lastModifiedBy>
  <cp:revision>2</cp:revision>
  <cp:lastPrinted>2004-01-21T19:22:00Z</cp:lastPrinted>
  <dcterms:created xsi:type="dcterms:W3CDTF">2017-03-16T10:43:00Z</dcterms:created>
  <dcterms:modified xsi:type="dcterms:W3CDTF">2017-03-16T10:43:00Z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